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9B593DDDAF2644AFAC4FCB5B18FEC7E6"/>
        </w:placeholder>
        <w:dataBinding w:prefixMappings="xmlns:ns0='http://purl.org/dc/elements/1.1/' xmlns:ns1='http://schemas.openxmlformats.org/package/2006/metadata/core-properties' " w:xpath="/ns1:coreProperties[1]/ns0:title[1]" w:storeItemID="{6C3C8BC8-F283-45AE-878A-BAB7291924A1}"/>
        <w:text/>
      </w:sdtPr>
      <w:sdtContent>
        <w:p w14:paraId="2D93CAE1" w14:textId="5928F9CC" w:rsidR="00D62895" w:rsidRDefault="00D67447" w:rsidP="00D62895">
          <w:pPr>
            <w:pStyle w:val="Titel"/>
            <w:spacing w:after="1000"/>
            <w:jc w:val="both"/>
            <w:rPr>
              <w:sz w:val="36"/>
              <w:szCs w:val="36"/>
            </w:rPr>
          </w:pPr>
          <w:r>
            <w:rPr>
              <w:sz w:val="36"/>
              <w:szCs w:val="36"/>
            </w:rPr>
            <w:t>Skaterer</w:t>
          </w:r>
        </w:p>
      </w:sdtContent>
    </w:sdt>
    <w:p w14:paraId="19DAE3C5" w14:textId="7968E61A" w:rsidR="00D62895" w:rsidRPr="00FD180F" w:rsidRDefault="007569A8" w:rsidP="007569A8">
      <w:pPr>
        <w:pStyle w:val="UntertitelnichtIndexiert"/>
      </w:pPr>
      <w:r>
        <w:t xml:space="preserve">Thema: </w:t>
      </w:r>
      <w:sdt>
        <w:sdtPr>
          <w:alias w:val="Betreff"/>
          <w:tag w:val=""/>
          <w:id w:val="687183049"/>
          <w:placeholder>
            <w:docPart w:val="5C369B81F2CA4ED180D6E486B9060A3C"/>
          </w:placeholder>
          <w:dataBinding w:prefixMappings="xmlns:ns0='http://purl.org/dc/elements/1.1/' xmlns:ns1='http://schemas.openxmlformats.org/package/2006/metadata/core-properties' " w:xpath="/ns1:coreProperties[1]/ns0:subject[1]" w:storeItemID="{6C3C8BC8-F283-45AE-878A-BAB7291924A1}"/>
          <w:text/>
        </w:sdtPr>
        <w:sdtContent>
          <w:r w:rsidR="00197380">
            <w:t>Skateshop</w:t>
          </w:r>
        </w:sdtContent>
      </w:sdt>
    </w:p>
    <w:p w14:paraId="7D60C1B9" w14:textId="77777777" w:rsidR="00D62895" w:rsidRDefault="00D62895" w:rsidP="00F12074">
      <w:pPr>
        <w:pStyle w:val="UntertitelnichtIndexiert"/>
      </w:pPr>
      <w:r>
        <w:t>Dokumentinformationen</w:t>
      </w:r>
    </w:p>
    <w:p w14:paraId="03F4C927" w14:textId="7E32E893"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80651B">
        <w:rPr>
          <w:sz w:val="20"/>
          <w:szCs w:val="20"/>
        </w:rPr>
        <w:t>Skaterer_Dokumentation</w:t>
      </w:r>
    </w:p>
    <w:p w14:paraId="60D582DB" w14:textId="19DE6B88"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02308A">
        <w:rPr>
          <w:noProof/>
          <w:sz w:val="20"/>
          <w:szCs w:val="20"/>
        </w:rPr>
        <w:t>03.07.2022</w:t>
      </w:r>
      <w:r>
        <w:rPr>
          <w:sz w:val="20"/>
          <w:szCs w:val="20"/>
        </w:rPr>
        <w:fldChar w:fldCharType="end"/>
      </w:r>
    </w:p>
    <w:p w14:paraId="7A09F368" w14:textId="77777777" w:rsidR="00D62895" w:rsidRDefault="00D62895" w:rsidP="00F12074">
      <w:pPr>
        <w:pStyle w:val="UntertitelnichtIndexiert"/>
      </w:pPr>
      <w:r>
        <w:t>Autoreninformationen</w:t>
      </w:r>
    </w:p>
    <w:p w14:paraId="6ACBD38A"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72EB2C7967024004B9F73089A4561908"/>
          </w:placeholder>
          <w:dataBinding w:prefixMappings="xmlns:ns0='http://purl.org/dc/elements/1.1/' xmlns:ns1='http://schemas.openxmlformats.org/package/2006/metadata/core-properties' " w:xpath="/ns1:coreProperties[1]/ns0:creator[1]" w:storeItemID="{6C3C8BC8-F283-45AE-878A-BAB7291924A1}"/>
          <w:text/>
        </w:sdtPr>
        <w:sdtContent>
          <w:r w:rsidR="0080651B">
            <w:rPr>
              <w:sz w:val="20"/>
              <w:szCs w:val="20"/>
            </w:rPr>
            <w:t>Venturini Alessio</w:t>
          </w:r>
        </w:sdtContent>
      </w:sdt>
    </w:p>
    <w:p w14:paraId="287F5197" w14:textId="089028B3" w:rsidR="00D62895" w:rsidRDefault="00D62895" w:rsidP="00D62895">
      <w:pPr>
        <w:pStyle w:val="KeinLeerraum"/>
        <w:tabs>
          <w:tab w:val="left" w:pos="1701"/>
        </w:tabs>
        <w:ind w:left="0" w:firstLine="0"/>
        <w:rPr>
          <w:sz w:val="20"/>
          <w:szCs w:val="20"/>
        </w:rPr>
      </w:pPr>
      <w:r>
        <w:rPr>
          <w:sz w:val="20"/>
          <w:szCs w:val="20"/>
        </w:rPr>
        <w:t>E-Mail:</w:t>
      </w:r>
      <w:r>
        <w:rPr>
          <w:sz w:val="20"/>
          <w:szCs w:val="20"/>
        </w:rPr>
        <w:tab/>
      </w:r>
      <w:sdt>
        <w:sdtPr>
          <w:rPr>
            <w:sz w:val="20"/>
            <w:szCs w:val="20"/>
          </w:rPr>
          <w:alias w:val="Firmen-E-Mail-Adresse"/>
          <w:tag w:val=""/>
          <w:id w:val="-573276769"/>
          <w:placeholder>
            <w:docPart w:val="E949F7062686455A98868AE4989F3BD4"/>
          </w:placeholder>
          <w:dataBinding w:prefixMappings="xmlns:ns0='http://schemas.microsoft.com/office/2006/coverPageProps' " w:xpath="/ns0:CoverPageProperties[1]/ns0:CompanyEmail[1]" w:storeItemID="{55AF091B-3C7A-41E3-B477-F2FDAA23CFDA}"/>
          <w:text/>
        </w:sdtPr>
        <w:sdtContent>
          <w:r w:rsidR="003E75DF">
            <w:rPr>
              <w:sz w:val="20"/>
              <w:szCs w:val="20"/>
            </w:rPr>
            <w:t>-</w:t>
          </w:r>
        </w:sdtContent>
      </w:sdt>
    </w:p>
    <w:p w14:paraId="3769DC75" w14:textId="52C9F70C" w:rsidR="00D62895" w:rsidRDefault="00D62895" w:rsidP="00D62895">
      <w:pPr>
        <w:pStyle w:val="KeinLeerraum"/>
        <w:tabs>
          <w:tab w:val="left" w:pos="1701"/>
        </w:tabs>
        <w:ind w:left="0" w:firstLine="0"/>
        <w:rPr>
          <w:sz w:val="20"/>
          <w:szCs w:val="20"/>
        </w:rPr>
      </w:pPr>
      <w:r>
        <w:rPr>
          <w:sz w:val="20"/>
          <w:szCs w:val="20"/>
        </w:rPr>
        <w:t>Tel:</w:t>
      </w:r>
      <w:r>
        <w:rPr>
          <w:sz w:val="20"/>
          <w:szCs w:val="20"/>
        </w:rPr>
        <w:tab/>
      </w:r>
      <w:r w:rsidR="003E75DF">
        <w:rPr>
          <w:sz w:val="20"/>
          <w:szCs w:val="20"/>
        </w:rPr>
        <w:t>-</w:t>
      </w:r>
    </w:p>
    <w:p w14:paraId="733B3CBB" w14:textId="77777777" w:rsidR="00D62895" w:rsidRDefault="00D62895" w:rsidP="00D62895">
      <w:pPr>
        <w:spacing w:after="200" w:line="276" w:lineRule="auto"/>
      </w:pPr>
    </w:p>
    <w:p w14:paraId="4295D608" w14:textId="77777777" w:rsidR="00D62895" w:rsidRDefault="00D62895" w:rsidP="00D62895">
      <w:pPr>
        <w:spacing w:after="200" w:line="276" w:lineRule="auto"/>
        <w:sectPr w:rsidR="00D62895" w:rsidSect="004A71A0">
          <w:headerReference w:type="even" r:id="rId12"/>
          <w:headerReference w:type="default" r:id="rId13"/>
          <w:footerReference w:type="even" r:id="rId14"/>
          <w:footerReference w:type="default" r:id="rId15"/>
          <w:headerReference w:type="first" r:id="rId16"/>
          <w:footerReference w:type="first" r:id="rId17"/>
          <w:pgSz w:w="11906" w:h="16838" w:code="9"/>
          <w:pgMar w:top="2268" w:right="1134" w:bottom="1134" w:left="1418" w:header="709" w:footer="397" w:gutter="0"/>
          <w:cols w:space="708"/>
          <w:vAlign w:val="bottom"/>
          <w:docGrid w:linePitch="360"/>
        </w:sectPr>
      </w:pPr>
    </w:p>
    <w:p w14:paraId="0940D3BE" w14:textId="77777777" w:rsidR="00F12074" w:rsidRPr="00E04241" w:rsidRDefault="00F12074" w:rsidP="00F12074">
      <w:pPr>
        <w:pStyle w:val="UntertitelnichtIndexiert"/>
      </w:pPr>
      <w:r>
        <w:lastRenderedPageBreak/>
        <w:t>Inhaltsverzeichnis</w:t>
      </w:r>
    </w:p>
    <w:p w14:paraId="434A66F5" w14:textId="20254AE5" w:rsidR="00186857"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107773324" w:history="1">
        <w:r w:rsidR="00186857" w:rsidRPr="00D11740">
          <w:rPr>
            <w:rStyle w:val="Hyperlink"/>
          </w:rPr>
          <w:t>Änderungsgeschichte</w:t>
        </w:r>
        <w:r w:rsidR="00186857">
          <w:rPr>
            <w:webHidden/>
          </w:rPr>
          <w:tab/>
        </w:r>
        <w:r w:rsidR="00186857">
          <w:rPr>
            <w:webHidden/>
          </w:rPr>
          <w:fldChar w:fldCharType="begin"/>
        </w:r>
        <w:r w:rsidR="00186857">
          <w:rPr>
            <w:webHidden/>
          </w:rPr>
          <w:instrText xml:space="preserve"> PAGEREF _Toc107773324 \h </w:instrText>
        </w:r>
        <w:r w:rsidR="00186857">
          <w:rPr>
            <w:webHidden/>
          </w:rPr>
        </w:r>
        <w:r w:rsidR="00186857">
          <w:rPr>
            <w:webHidden/>
          </w:rPr>
          <w:fldChar w:fldCharType="separate"/>
        </w:r>
        <w:r w:rsidR="00186857">
          <w:rPr>
            <w:webHidden/>
          </w:rPr>
          <w:t>2</w:t>
        </w:r>
        <w:r w:rsidR="00186857">
          <w:rPr>
            <w:webHidden/>
          </w:rPr>
          <w:fldChar w:fldCharType="end"/>
        </w:r>
      </w:hyperlink>
    </w:p>
    <w:p w14:paraId="185CA404" w14:textId="5160154C" w:rsidR="00186857" w:rsidRDefault="00000000">
      <w:pPr>
        <w:pStyle w:val="Verzeichnis1"/>
        <w:rPr>
          <w:rFonts w:asciiTheme="minorHAnsi" w:hAnsiTheme="minorHAnsi"/>
          <w:sz w:val="22"/>
        </w:rPr>
      </w:pPr>
      <w:hyperlink w:anchor="_Toc107773325" w:history="1">
        <w:r w:rsidR="00186857" w:rsidRPr="00D11740">
          <w:rPr>
            <w:rStyle w:val="Hyperlink"/>
          </w:rPr>
          <w:t>1</w:t>
        </w:r>
        <w:r w:rsidR="00186857">
          <w:rPr>
            <w:rFonts w:asciiTheme="minorHAnsi" w:hAnsiTheme="minorHAnsi"/>
            <w:sz w:val="22"/>
          </w:rPr>
          <w:tab/>
        </w:r>
        <w:r w:rsidR="00186857" w:rsidRPr="00D11740">
          <w:rPr>
            <w:rStyle w:val="Hyperlink"/>
          </w:rPr>
          <w:t>Einleitung</w:t>
        </w:r>
        <w:r w:rsidR="00186857">
          <w:rPr>
            <w:webHidden/>
          </w:rPr>
          <w:tab/>
        </w:r>
        <w:r w:rsidR="00186857">
          <w:rPr>
            <w:webHidden/>
          </w:rPr>
          <w:fldChar w:fldCharType="begin"/>
        </w:r>
        <w:r w:rsidR="00186857">
          <w:rPr>
            <w:webHidden/>
          </w:rPr>
          <w:instrText xml:space="preserve"> PAGEREF _Toc107773325 \h </w:instrText>
        </w:r>
        <w:r w:rsidR="00186857">
          <w:rPr>
            <w:webHidden/>
          </w:rPr>
        </w:r>
        <w:r w:rsidR="00186857">
          <w:rPr>
            <w:webHidden/>
          </w:rPr>
          <w:fldChar w:fldCharType="separate"/>
        </w:r>
        <w:r w:rsidR="00186857">
          <w:rPr>
            <w:webHidden/>
          </w:rPr>
          <w:t>3</w:t>
        </w:r>
        <w:r w:rsidR="00186857">
          <w:rPr>
            <w:webHidden/>
          </w:rPr>
          <w:fldChar w:fldCharType="end"/>
        </w:r>
      </w:hyperlink>
    </w:p>
    <w:p w14:paraId="350CED38" w14:textId="63C80AF1" w:rsidR="00186857" w:rsidRDefault="00000000">
      <w:pPr>
        <w:pStyle w:val="Verzeichnis1"/>
        <w:rPr>
          <w:rFonts w:asciiTheme="minorHAnsi" w:hAnsiTheme="minorHAnsi"/>
          <w:sz w:val="22"/>
        </w:rPr>
      </w:pPr>
      <w:hyperlink w:anchor="_Toc107773326" w:history="1">
        <w:r w:rsidR="00186857" w:rsidRPr="00D11740">
          <w:rPr>
            <w:rStyle w:val="Hyperlink"/>
          </w:rPr>
          <w:t>2</w:t>
        </w:r>
        <w:r w:rsidR="00186857">
          <w:rPr>
            <w:rFonts w:asciiTheme="minorHAnsi" w:hAnsiTheme="minorHAnsi"/>
            <w:sz w:val="22"/>
          </w:rPr>
          <w:tab/>
        </w:r>
        <w:r w:rsidR="00186857" w:rsidRPr="00D11740">
          <w:rPr>
            <w:rStyle w:val="Hyperlink"/>
          </w:rPr>
          <w:t>Funktionalität</w:t>
        </w:r>
        <w:r w:rsidR="00186857">
          <w:rPr>
            <w:webHidden/>
          </w:rPr>
          <w:tab/>
        </w:r>
        <w:r w:rsidR="00186857">
          <w:rPr>
            <w:webHidden/>
          </w:rPr>
          <w:fldChar w:fldCharType="begin"/>
        </w:r>
        <w:r w:rsidR="00186857">
          <w:rPr>
            <w:webHidden/>
          </w:rPr>
          <w:instrText xml:space="preserve"> PAGEREF _Toc107773326 \h </w:instrText>
        </w:r>
        <w:r w:rsidR="00186857">
          <w:rPr>
            <w:webHidden/>
          </w:rPr>
        </w:r>
        <w:r w:rsidR="00186857">
          <w:rPr>
            <w:webHidden/>
          </w:rPr>
          <w:fldChar w:fldCharType="separate"/>
        </w:r>
        <w:r w:rsidR="00186857">
          <w:rPr>
            <w:webHidden/>
          </w:rPr>
          <w:t>3</w:t>
        </w:r>
        <w:r w:rsidR="00186857">
          <w:rPr>
            <w:webHidden/>
          </w:rPr>
          <w:fldChar w:fldCharType="end"/>
        </w:r>
      </w:hyperlink>
    </w:p>
    <w:p w14:paraId="4BF546EC" w14:textId="2984DA59" w:rsidR="00186857" w:rsidRDefault="00000000">
      <w:pPr>
        <w:pStyle w:val="Verzeichnis2"/>
        <w:tabs>
          <w:tab w:val="left" w:pos="660"/>
          <w:tab w:val="right" w:leader="dot" w:pos="9344"/>
        </w:tabs>
        <w:rPr>
          <w:rFonts w:asciiTheme="minorHAnsi" w:hAnsiTheme="minorHAnsi"/>
          <w:noProof/>
          <w:sz w:val="22"/>
        </w:rPr>
      </w:pPr>
      <w:hyperlink w:anchor="_Toc107773327" w:history="1">
        <w:r w:rsidR="00186857" w:rsidRPr="00D11740">
          <w:rPr>
            <w:rStyle w:val="Hyperlink"/>
            <w:noProof/>
          </w:rPr>
          <w:t>2.1</w:t>
        </w:r>
        <w:r w:rsidR="00186857">
          <w:rPr>
            <w:rFonts w:asciiTheme="minorHAnsi" w:hAnsiTheme="minorHAnsi"/>
            <w:noProof/>
            <w:sz w:val="22"/>
          </w:rPr>
          <w:tab/>
        </w:r>
        <w:r w:rsidR="00186857" w:rsidRPr="00D11740">
          <w:rPr>
            <w:rStyle w:val="Hyperlink"/>
            <w:noProof/>
          </w:rPr>
          <w:t>Header (nicht angemeldet)</w:t>
        </w:r>
        <w:r w:rsidR="00186857">
          <w:rPr>
            <w:noProof/>
            <w:webHidden/>
          </w:rPr>
          <w:tab/>
        </w:r>
        <w:r w:rsidR="00186857">
          <w:rPr>
            <w:noProof/>
            <w:webHidden/>
          </w:rPr>
          <w:fldChar w:fldCharType="begin"/>
        </w:r>
        <w:r w:rsidR="00186857">
          <w:rPr>
            <w:noProof/>
            <w:webHidden/>
          </w:rPr>
          <w:instrText xml:space="preserve"> PAGEREF _Toc107773327 \h </w:instrText>
        </w:r>
        <w:r w:rsidR="00186857">
          <w:rPr>
            <w:noProof/>
            <w:webHidden/>
          </w:rPr>
        </w:r>
        <w:r w:rsidR="00186857">
          <w:rPr>
            <w:noProof/>
            <w:webHidden/>
          </w:rPr>
          <w:fldChar w:fldCharType="separate"/>
        </w:r>
        <w:r w:rsidR="00186857">
          <w:rPr>
            <w:noProof/>
            <w:webHidden/>
          </w:rPr>
          <w:t>3</w:t>
        </w:r>
        <w:r w:rsidR="00186857">
          <w:rPr>
            <w:noProof/>
            <w:webHidden/>
          </w:rPr>
          <w:fldChar w:fldCharType="end"/>
        </w:r>
      </w:hyperlink>
    </w:p>
    <w:p w14:paraId="1BAEB3D0" w14:textId="03941B6C" w:rsidR="00186857" w:rsidRDefault="00000000">
      <w:pPr>
        <w:pStyle w:val="Verzeichnis2"/>
        <w:tabs>
          <w:tab w:val="left" w:pos="660"/>
          <w:tab w:val="right" w:leader="dot" w:pos="9344"/>
        </w:tabs>
        <w:rPr>
          <w:rFonts w:asciiTheme="minorHAnsi" w:hAnsiTheme="minorHAnsi"/>
          <w:noProof/>
          <w:sz w:val="22"/>
        </w:rPr>
      </w:pPr>
      <w:hyperlink w:anchor="_Toc107773328" w:history="1">
        <w:r w:rsidR="00186857" w:rsidRPr="00D11740">
          <w:rPr>
            <w:rStyle w:val="Hyperlink"/>
            <w:noProof/>
          </w:rPr>
          <w:t>2.2</w:t>
        </w:r>
        <w:r w:rsidR="00186857">
          <w:rPr>
            <w:rFonts w:asciiTheme="minorHAnsi" w:hAnsiTheme="minorHAnsi"/>
            <w:noProof/>
            <w:sz w:val="22"/>
          </w:rPr>
          <w:tab/>
        </w:r>
        <w:r w:rsidR="00186857" w:rsidRPr="00D11740">
          <w:rPr>
            <w:rStyle w:val="Hyperlink"/>
            <w:noProof/>
          </w:rPr>
          <w:t>Header (angemeldet)</w:t>
        </w:r>
        <w:r w:rsidR="00186857">
          <w:rPr>
            <w:noProof/>
            <w:webHidden/>
          </w:rPr>
          <w:tab/>
        </w:r>
        <w:r w:rsidR="00186857">
          <w:rPr>
            <w:noProof/>
            <w:webHidden/>
          </w:rPr>
          <w:fldChar w:fldCharType="begin"/>
        </w:r>
        <w:r w:rsidR="00186857">
          <w:rPr>
            <w:noProof/>
            <w:webHidden/>
          </w:rPr>
          <w:instrText xml:space="preserve"> PAGEREF _Toc107773328 \h </w:instrText>
        </w:r>
        <w:r w:rsidR="00186857">
          <w:rPr>
            <w:noProof/>
            <w:webHidden/>
          </w:rPr>
        </w:r>
        <w:r w:rsidR="00186857">
          <w:rPr>
            <w:noProof/>
            <w:webHidden/>
          </w:rPr>
          <w:fldChar w:fldCharType="separate"/>
        </w:r>
        <w:r w:rsidR="00186857">
          <w:rPr>
            <w:noProof/>
            <w:webHidden/>
          </w:rPr>
          <w:t>3</w:t>
        </w:r>
        <w:r w:rsidR="00186857">
          <w:rPr>
            <w:noProof/>
            <w:webHidden/>
          </w:rPr>
          <w:fldChar w:fldCharType="end"/>
        </w:r>
      </w:hyperlink>
    </w:p>
    <w:p w14:paraId="1834F181" w14:textId="644D5181" w:rsidR="00186857" w:rsidRDefault="00000000">
      <w:pPr>
        <w:pStyle w:val="Verzeichnis2"/>
        <w:tabs>
          <w:tab w:val="left" w:pos="660"/>
          <w:tab w:val="right" w:leader="dot" w:pos="9344"/>
        </w:tabs>
        <w:rPr>
          <w:rFonts w:asciiTheme="minorHAnsi" w:hAnsiTheme="minorHAnsi"/>
          <w:noProof/>
          <w:sz w:val="22"/>
        </w:rPr>
      </w:pPr>
      <w:hyperlink w:anchor="_Toc107773329" w:history="1">
        <w:r w:rsidR="00186857" w:rsidRPr="00D11740">
          <w:rPr>
            <w:rStyle w:val="Hyperlink"/>
            <w:noProof/>
          </w:rPr>
          <w:t>2.3</w:t>
        </w:r>
        <w:r w:rsidR="00186857">
          <w:rPr>
            <w:rFonts w:asciiTheme="minorHAnsi" w:hAnsiTheme="minorHAnsi"/>
            <w:noProof/>
            <w:sz w:val="22"/>
          </w:rPr>
          <w:tab/>
        </w:r>
        <w:r w:rsidR="00186857" w:rsidRPr="00D11740">
          <w:rPr>
            <w:rStyle w:val="Hyperlink"/>
            <w:noProof/>
          </w:rPr>
          <w:t>Footer</w:t>
        </w:r>
        <w:r w:rsidR="00186857">
          <w:rPr>
            <w:noProof/>
            <w:webHidden/>
          </w:rPr>
          <w:tab/>
        </w:r>
        <w:r w:rsidR="00186857">
          <w:rPr>
            <w:noProof/>
            <w:webHidden/>
          </w:rPr>
          <w:fldChar w:fldCharType="begin"/>
        </w:r>
        <w:r w:rsidR="00186857">
          <w:rPr>
            <w:noProof/>
            <w:webHidden/>
          </w:rPr>
          <w:instrText xml:space="preserve"> PAGEREF _Toc107773329 \h </w:instrText>
        </w:r>
        <w:r w:rsidR="00186857">
          <w:rPr>
            <w:noProof/>
            <w:webHidden/>
          </w:rPr>
        </w:r>
        <w:r w:rsidR="00186857">
          <w:rPr>
            <w:noProof/>
            <w:webHidden/>
          </w:rPr>
          <w:fldChar w:fldCharType="separate"/>
        </w:r>
        <w:r w:rsidR="00186857">
          <w:rPr>
            <w:noProof/>
            <w:webHidden/>
          </w:rPr>
          <w:t>3</w:t>
        </w:r>
        <w:r w:rsidR="00186857">
          <w:rPr>
            <w:noProof/>
            <w:webHidden/>
          </w:rPr>
          <w:fldChar w:fldCharType="end"/>
        </w:r>
      </w:hyperlink>
    </w:p>
    <w:p w14:paraId="4221AB85" w14:textId="381D515E" w:rsidR="00186857" w:rsidRDefault="00000000">
      <w:pPr>
        <w:pStyle w:val="Verzeichnis2"/>
        <w:tabs>
          <w:tab w:val="left" w:pos="660"/>
          <w:tab w:val="right" w:leader="dot" w:pos="9344"/>
        </w:tabs>
        <w:rPr>
          <w:rFonts w:asciiTheme="minorHAnsi" w:hAnsiTheme="minorHAnsi"/>
          <w:noProof/>
          <w:sz w:val="22"/>
        </w:rPr>
      </w:pPr>
      <w:hyperlink w:anchor="_Toc107773330" w:history="1">
        <w:r w:rsidR="00186857" w:rsidRPr="00D11740">
          <w:rPr>
            <w:rStyle w:val="Hyperlink"/>
            <w:noProof/>
          </w:rPr>
          <w:t>2.4</w:t>
        </w:r>
        <w:r w:rsidR="00186857">
          <w:rPr>
            <w:rFonts w:asciiTheme="minorHAnsi" w:hAnsiTheme="minorHAnsi"/>
            <w:noProof/>
            <w:sz w:val="22"/>
          </w:rPr>
          <w:tab/>
        </w:r>
        <w:r w:rsidR="00186857" w:rsidRPr="00D11740">
          <w:rPr>
            <w:rStyle w:val="Hyperlink"/>
            <w:noProof/>
          </w:rPr>
          <w:t>Startseite</w:t>
        </w:r>
        <w:r w:rsidR="00186857">
          <w:rPr>
            <w:noProof/>
            <w:webHidden/>
          </w:rPr>
          <w:tab/>
        </w:r>
        <w:r w:rsidR="00186857">
          <w:rPr>
            <w:noProof/>
            <w:webHidden/>
          </w:rPr>
          <w:fldChar w:fldCharType="begin"/>
        </w:r>
        <w:r w:rsidR="00186857">
          <w:rPr>
            <w:noProof/>
            <w:webHidden/>
          </w:rPr>
          <w:instrText xml:space="preserve"> PAGEREF _Toc107773330 \h </w:instrText>
        </w:r>
        <w:r w:rsidR="00186857">
          <w:rPr>
            <w:noProof/>
            <w:webHidden/>
          </w:rPr>
        </w:r>
        <w:r w:rsidR="00186857">
          <w:rPr>
            <w:noProof/>
            <w:webHidden/>
          </w:rPr>
          <w:fldChar w:fldCharType="separate"/>
        </w:r>
        <w:r w:rsidR="00186857">
          <w:rPr>
            <w:noProof/>
            <w:webHidden/>
          </w:rPr>
          <w:t>3</w:t>
        </w:r>
        <w:r w:rsidR="00186857">
          <w:rPr>
            <w:noProof/>
            <w:webHidden/>
          </w:rPr>
          <w:fldChar w:fldCharType="end"/>
        </w:r>
      </w:hyperlink>
    </w:p>
    <w:p w14:paraId="20BDD600" w14:textId="50BDCEAA" w:rsidR="00186857" w:rsidRDefault="00000000">
      <w:pPr>
        <w:pStyle w:val="Verzeichnis2"/>
        <w:tabs>
          <w:tab w:val="left" w:pos="660"/>
          <w:tab w:val="right" w:leader="dot" w:pos="9344"/>
        </w:tabs>
        <w:rPr>
          <w:rFonts w:asciiTheme="minorHAnsi" w:hAnsiTheme="minorHAnsi"/>
          <w:noProof/>
          <w:sz w:val="22"/>
        </w:rPr>
      </w:pPr>
      <w:hyperlink w:anchor="_Toc107773331" w:history="1">
        <w:r w:rsidR="00186857" w:rsidRPr="00D11740">
          <w:rPr>
            <w:rStyle w:val="Hyperlink"/>
            <w:noProof/>
          </w:rPr>
          <w:t>2.5</w:t>
        </w:r>
        <w:r w:rsidR="00186857">
          <w:rPr>
            <w:rFonts w:asciiTheme="minorHAnsi" w:hAnsiTheme="minorHAnsi"/>
            <w:noProof/>
            <w:sz w:val="22"/>
          </w:rPr>
          <w:tab/>
        </w:r>
        <w:r w:rsidR="00186857" w:rsidRPr="00D11740">
          <w:rPr>
            <w:rStyle w:val="Hyperlink"/>
            <w:noProof/>
          </w:rPr>
          <w:t>Produktseite</w:t>
        </w:r>
        <w:r w:rsidR="00186857">
          <w:rPr>
            <w:noProof/>
            <w:webHidden/>
          </w:rPr>
          <w:tab/>
        </w:r>
        <w:r w:rsidR="00186857">
          <w:rPr>
            <w:noProof/>
            <w:webHidden/>
          </w:rPr>
          <w:fldChar w:fldCharType="begin"/>
        </w:r>
        <w:r w:rsidR="00186857">
          <w:rPr>
            <w:noProof/>
            <w:webHidden/>
          </w:rPr>
          <w:instrText xml:space="preserve"> PAGEREF _Toc107773331 \h </w:instrText>
        </w:r>
        <w:r w:rsidR="00186857">
          <w:rPr>
            <w:noProof/>
            <w:webHidden/>
          </w:rPr>
        </w:r>
        <w:r w:rsidR="00186857">
          <w:rPr>
            <w:noProof/>
            <w:webHidden/>
          </w:rPr>
          <w:fldChar w:fldCharType="separate"/>
        </w:r>
        <w:r w:rsidR="00186857">
          <w:rPr>
            <w:noProof/>
            <w:webHidden/>
          </w:rPr>
          <w:t>3</w:t>
        </w:r>
        <w:r w:rsidR="00186857">
          <w:rPr>
            <w:noProof/>
            <w:webHidden/>
          </w:rPr>
          <w:fldChar w:fldCharType="end"/>
        </w:r>
      </w:hyperlink>
    </w:p>
    <w:p w14:paraId="2DC778D2" w14:textId="4EBAFFFB" w:rsidR="00186857" w:rsidRDefault="00000000">
      <w:pPr>
        <w:pStyle w:val="Verzeichnis2"/>
        <w:tabs>
          <w:tab w:val="left" w:pos="660"/>
          <w:tab w:val="right" w:leader="dot" w:pos="9344"/>
        </w:tabs>
        <w:rPr>
          <w:rFonts w:asciiTheme="minorHAnsi" w:hAnsiTheme="minorHAnsi"/>
          <w:noProof/>
          <w:sz w:val="22"/>
        </w:rPr>
      </w:pPr>
      <w:hyperlink w:anchor="_Toc107773332" w:history="1">
        <w:r w:rsidR="00186857" w:rsidRPr="00D11740">
          <w:rPr>
            <w:rStyle w:val="Hyperlink"/>
            <w:noProof/>
          </w:rPr>
          <w:t>2.6</w:t>
        </w:r>
        <w:r w:rsidR="00186857">
          <w:rPr>
            <w:rFonts w:asciiTheme="minorHAnsi" w:hAnsiTheme="minorHAnsi"/>
            <w:noProof/>
            <w:sz w:val="22"/>
          </w:rPr>
          <w:tab/>
        </w:r>
        <w:r w:rsidR="00186857" w:rsidRPr="00D11740">
          <w:rPr>
            <w:rStyle w:val="Hyperlink"/>
            <w:noProof/>
          </w:rPr>
          <w:t>About us</w:t>
        </w:r>
        <w:r w:rsidR="00186857">
          <w:rPr>
            <w:noProof/>
            <w:webHidden/>
          </w:rPr>
          <w:tab/>
        </w:r>
        <w:r w:rsidR="00186857">
          <w:rPr>
            <w:noProof/>
            <w:webHidden/>
          </w:rPr>
          <w:fldChar w:fldCharType="begin"/>
        </w:r>
        <w:r w:rsidR="00186857">
          <w:rPr>
            <w:noProof/>
            <w:webHidden/>
          </w:rPr>
          <w:instrText xml:space="preserve"> PAGEREF _Toc107773332 \h </w:instrText>
        </w:r>
        <w:r w:rsidR="00186857">
          <w:rPr>
            <w:noProof/>
            <w:webHidden/>
          </w:rPr>
        </w:r>
        <w:r w:rsidR="00186857">
          <w:rPr>
            <w:noProof/>
            <w:webHidden/>
          </w:rPr>
          <w:fldChar w:fldCharType="separate"/>
        </w:r>
        <w:r w:rsidR="00186857">
          <w:rPr>
            <w:noProof/>
            <w:webHidden/>
          </w:rPr>
          <w:t>4</w:t>
        </w:r>
        <w:r w:rsidR="00186857">
          <w:rPr>
            <w:noProof/>
            <w:webHidden/>
          </w:rPr>
          <w:fldChar w:fldCharType="end"/>
        </w:r>
      </w:hyperlink>
    </w:p>
    <w:p w14:paraId="5872DA51" w14:textId="617804B4" w:rsidR="00186857" w:rsidRDefault="00000000">
      <w:pPr>
        <w:pStyle w:val="Verzeichnis2"/>
        <w:tabs>
          <w:tab w:val="left" w:pos="660"/>
          <w:tab w:val="right" w:leader="dot" w:pos="9344"/>
        </w:tabs>
        <w:rPr>
          <w:rFonts w:asciiTheme="minorHAnsi" w:hAnsiTheme="minorHAnsi"/>
          <w:noProof/>
          <w:sz w:val="22"/>
        </w:rPr>
      </w:pPr>
      <w:hyperlink w:anchor="_Toc107773333" w:history="1">
        <w:r w:rsidR="00186857" w:rsidRPr="00D11740">
          <w:rPr>
            <w:rStyle w:val="Hyperlink"/>
            <w:noProof/>
          </w:rPr>
          <w:t>2.7</w:t>
        </w:r>
        <w:r w:rsidR="00186857">
          <w:rPr>
            <w:rFonts w:asciiTheme="minorHAnsi" w:hAnsiTheme="minorHAnsi"/>
            <w:noProof/>
            <w:sz w:val="22"/>
          </w:rPr>
          <w:tab/>
        </w:r>
        <w:r w:rsidR="00186857" w:rsidRPr="00D11740">
          <w:rPr>
            <w:rStyle w:val="Hyperlink"/>
            <w:noProof/>
          </w:rPr>
          <w:t>Warenkorb</w:t>
        </w:r>
        <w:r w:rsidR="00186857">
          <w:rPr>
            <w:noProof/>
            <w:webHidden/>
          </w:rPr>
          <w:tab/>
        </w:r>
        <w:r w:rsidR="00186857">
          <w:rPr>
            <w:noProof/>
            <w:webHidden/>
          </w:rPr>
          <w:fldChar w:fldCharType="begin"/>
        </w:r>
        <w:r w:rsidR="00186857">
          <w:rPr>
            <w:noProof/>
            <w:webHidden/>
          </w:rPr>
          <w:instrText xml:space="preserve"> PAGEREF _Toc107773333 \h </w:instrText>
        </w:r>
        <w:r w:rsidR="00186857">
          <w:rPr>
            <w:noProof/>
            <w:webHidden/>
          </w:rPr>
        </w:r>
        <w:r w:rsidR="00186857">
          <w:rPr>
            <w:noProof/>
            <w:webHidden/>
          </w:rPr>
          <w:fldChar w:fldCharType="separate"/>
        </w:r>
        <w:r w:rsidR="00186857">
          <w:rPr>
            <w:noProof/>
            <w:webHidden/>
          </w:rPr>
          <w:t>4</w:t>
        </w:r>
        <w:r w:rsidR="00186857">
          <w:rPr>
            <w:noProof/>
            <w:webHidden/>
          </w:rPr>
          <w:fldChar w:fldCharType="end"/>
        </w:r>
      </w:hyperlink>
    </w:p>
    <w:p w14:paraId="492E40F3" w14:textId="11BCAE07" w:rsidR="00186857" w:rsidRDefault="00000000">
      <w:pPr>
        <w:pStyle w:val="Verzeichnis2"/>
        <w:tabs>
          <w:tab w:val="left" w:pos="660"/>
          <w:tab w:val="right" w:leader="dot" w:pos="9344"/>
        </w:tabs>
        <w:rPr>
          <w:rFonts w:asciiTheme="minorHAnsi" w:hAnsiTheme="minorHAnsi"/>
          <w:noProof/>
          <w:sz w:val="22"/>
        </w:rPr>
      </w:pPr>
      <w:hyperlink w:anchor="_Toc107773334" w:history="1">
        <w:r w:rsidR="00186857" w:rsidRPr="00D11740">
          <w:rPr>
            <w:rStyle w:val="Hyperlink"/>
            <w:noProof/>
          </w:rPr>
          <w:t>2.8</w:t>
        </w:r>
        <w:r w:rsidR="00186857">
          <w:rPr>
            <w:rFonts w:asciiTheme="minorHAnsi" w:hAnsiTheme="minorHAnsi"/>
            <w:noProof/>
            <w:sz w:val="22"/>
          </w:rPr>
          <w:tab/>
        </w:r>
        <w:r w:rsidR="00186857" w:rsidRPr="00D11740">
          <w:rPr>
            <w:rStyle w:val="Hyperlink"/>
            <w:noProof/>
          </w:rPr>
          <w:t>Login &amp; Logout</w:t>
        </w:r>
        <w:r w:rsidR="00186857">
          <w:rPr>
            <w:noProof/>
            <w:webHidden/>
          </w:rPr>
          <w:tab/>
        </w:r>
        <w:r w:rsidR="00186857">
          <w:rPr>
            <w:noProof/>
            <w:webHidden/>
          </w:rPr>
          <w:fldChar w:fldCharType="begin"/>
        </w:r>
        <w:r w:rsidR="00186857">
          <w:rPr>
            <w:noProof/>
            <w:webHidden/>
          </w:rPr>
          <w:instrText xml:space="preserve"> PAGEREF _Toc107773334 \h </w:instrText>
        </w:r>
        <w:r w:rsidR="00186857">
          <w:rPr>
            <w:noProof/>
            <w:webHidden/>
          </w:rPr>
        </w:r>
        <w:r w:rsidR="00186857">
          <w:rPr>
            <w:noProof/>
            <w:webHidden/>
          </w:rPr>
          <w:fldChar w:fldCharType="separate"/>
        </w:r>
        <w:r w:rsidR="00186857">
          <w:rPr>
            <w:noProof/>
            <w:webHidden/>
          </w:rPr>
          <w:t>4</w:t>
        </w:r>
        <w:r w:rsidR="00186857">
          <w:rPr>
            <w:noProof/>
            <w:webHidden/>
          </w:rPr>
          <w:fldChar w:fldCharType="end"/>
        </w:r>
      </w:hyperlink>
    </w:p>
    <w:p w14:paraId="0E7E76DB" w14:textId="50E27DC8" w:rsidR="00186857" w:rsidRDefault="00000000">
      <w:pPr>
        <w:pStyle w:val="Verzeichnis2"/>
        <w:tabs>
          <w:tab w:val="left" w:pos="660"/>
          <w:tab w:val="right" w:leader="dot" w:pos="9344"/>
        </w:tabs>
        <w:rPr>
          <w:rFonts w:asciiTheme="minorHAnsi" w:hAnsiTheme="minorHAnsi"/>
          <w:noProof/>
          <w:sz w:val="22"/>
        </w:rPr>
      </w:pPr>
      <w:hyperlink w:anchor="_Toc107773335" w:history="1">
        <w:r w:rsidR="00186857" w:rsidRPr="00D11740">
          <w:rPr>
            <w:rStyle w:val="Hyperlink"/>
            <w:noProof/>
          </w:rPr>
          <w:t>2.9</w:t>
        </w:r>
        <w:r w:rsidR="00186857">
          <w:rPr>
            <w:rFonts w:asciiTheme="minorHAnsi" w:hAnsiTheme="minorHAnsi"/>
            <w:noProof/>
            <w:sz w:val="22"/>
          </w:rPr>
          <w:tab/>
        </w:r>
        <w:r w:rsidR="00186857" w:rsidRPr="00D11740">
          <w:rPr>
            <w:rStyle w:val="Hyperlink"/>
            <w:noProof/>
          </w:rPr>
          <w:t>Admin Funktionen</w:t>
        </w:r>
        <w:r w:rsidR="00186857">
          <w:rPr>
            <w:noProof/>
            <w:webHidden/>
          </w:rPr>
          <w:tab/>
        </w:r>
        <w:r w:rsidR="00186857">
          <w:rPr>
            <w:noProof/>
            <w:webHidden/>
          </w:rPr>
          <w:fldChar w:fldCharType="begin"/>
        </w:r>
        <w:r w:rsidR="00186857">
          <w:rPr>
            <w:noProof/>
            <w:webHidden/>
          </w:rPr>
          <w:instrText xml:space="preserve"> PAGEREF _Toc107773335 \h </w:instrText>
        </w:r>
        <w:r w:rsidR="00186857">
          <w:rPr>
            <w:noProof/>
            <w:webHidden/>
          </w:rPr>
        </w:r>
        <w:r w:rsidR="00186857">
          <w:rPr>
            <w:noProof/>
            <w:webHidden/>
          </w:rPr>
          <w:fldChar w:fldCharType="separate"/>
        </w:r>
        <w:r w:rsidR="00186857">
          <w:rPr>
            <w:noProof/>
            <w:webHidden/>
          </w:rPr>
          <w:t>4</w:t>
        </w:r>
        <w:r w:rsidR="00186857">
          <w:rPr>
            <w:noProof/>
            <w:webHidden/>
          </w:rPr>
          <w:fldChar w:fldCharType="end"/>
        </w:r>
      </w:hyperlink>
    </w:p>
    <w:p w14:paraId="24A27B77" w14:textId="4FEACA05" w:rsidR="00186857" w:rsidRDefault="00000000">
      <w:pPr>
        <w:pStyle w:val="Verzeichnis2"/>
        <w:tabs>
          <w:tab w:val="left" w:pos="880"/>
          <w:tab w:val="right" w:leader="dot" w:pos="9344"/>
        </w:tabs>
        <w:rPr>
          <w:rFonts w:asciiTheme="minorHAnsi" w:hAnsiTheme="minorHAnsi"/>
          <w:noProof/>
          <w:sz w:val="22"/>
        </w:rPr>
      </w:pPr>
      <w:hyperlink w:anchor="_Toc107773336" w:history="1">
        <w:r w:rsidR="00186857" w:rsidRPr="00D11740">
          <w:rPr>
            <w:rStyle w:val="Hyperlink"/>
            <w:noProof/>
          </w:rPr>
          <w:t>2.10</w:t>
        </w:r>
        <w:r w:rsidR="00186857">
          <w:rPr>
            <w:rFonts w:asciiTheme="minorHAnsi" w:hAnsiTheme="minorHAnsi"/>
            <w:noProof/>
            <w:sz w:val="22"/>
          </w:rPr>
          <w:tab/>
        </w:r>
        <w:r w:rsidR="00186857" w:rsidRPr="00D11740">
          <w:rPr>
            <w:rStyle w:val="Hyperlink"/>
            <w:noProof/>
          </w:rPr>
          <w:t>Einkaufen</w:t>
        </w:r>
        <w:r w:rsidR="00186857">
          <w:rPr>
            <w:noProof/>
            <w:webHidden/>
          </w:rPr>
          <w:tab/>
        </w:r>
        <w:r w:rsidR="00186857">
          <w:rPr>
            <w:noProof/>
            <w:webHidden/>
          </w:rPr>
          <w:fldChar w:fldCharType="begin"/>
        </w:r>
        <w:r w:rsidR="00186857">
          <w:rPr>
            <w:noProof/>
            <w:webHidden/>
          </w:rPr>
          <w:instrText xml:space="preserve"> PAGEREF _Toc107773336 \h </w:instrText>
        </w:r>
        <w:r w:rsidR="00186857">
          <w:rPr>
            <w:noProof/>
            <w:webHidden/>
          </w:rPr>
        </w:r>
        <w:r w:rsidR="00186857">
          <w:rPr>
            <w:noProof/>
            <w:webHidden/>
          </w:rPr>
          <w:fldChar w:fldCharType="separate"/>
        </w:r>
        <w:r w:rsidR="00186857">
          <w:rPr>
            <w:noProof/>
            <w:webHidden/>
          </w:rPr>
          <w:t>4</w:t>
        </w:r>
        <w:r w:rsidR="00186857">
          <w:rPr>
            <w:noProof/>
            <w:webHidden/>
          </w:rPr>
          <w:fldChar w:fldCharType="end"/>
        </w:r>
      </w:hyperlink>
    </w:p>
    <w:p w14:paraId="086737C9" w14:textId="2A1DAC12" w:rsidR="00186857" w:rsidRDefault="00000000">
      <w:pPr>
        <w:pStyle w:val="Verzeichnis1"/>
        <w:rPr>
          <w:rFonts w:asciiTheme="minorHAnsi" w:hAnsiTheme="minorHAnsi"/>
          <w:sz w:val="22"/>
        </w:rPr>
      </w:pPr>
      <w:hyperlink w:anchor="_Toc107773337" w:history="1">
        <w:r w:rsidR="00186857" w:rsidRPr="00D11740">
          <w:rPr>
            <w:rStyle w:val="Hyperlink"/>
          </w:rPr>
          <w:t>3</w:t>
        </w:r>
        <w:r w:rsidR="00186857">
          <w:rPr>
            <w:rFonts w:asciiTheme="minorHAnsi" w:hAnsiTheme="minorHAnsi"/>
            <w:sz w:val="22"/>
          </w:rPr>
          <w:tab/>
        </w:r>
        <w:r w:rsidR="00186857" w:rsidRPr="00D11740">
          <w:rPr>
            <w:rStyle w:val="Hyperlink"/>
          </w:rPr>
          <w:t>Verlauf des Projektes</w:t>
        </w:r>
        <w:r w:rsidR="00186857">
          <w:rPr>
            <w:webHidden/>
          </w:rPr>
          <w:tab/>
        </w:r>
        <w:r w:rsidR="00186857">
          <w:rPr>
            <w:webHidden/>
          </w:rPr>
          <w:fldChar w:fldCharType="begin"/>
        </w:r>
        <w:r w:rsidR="00186857">
          <w:rPr>
            <w:webHidden/>
          </w:rPr>
          <w:instrText xml:space="preserve"> PAGEREF _Toc107773337 \h </w:instrText>
        </w:r>
        <w:r w:rsidR="00186857">
          <w:rPr>
            <w:webHidden/>
          </w:rPr>
        </w:r>
        <w:r w:rsidR="00186857">
          <w:rPr>
            <w:webHidden/>
          </w:rPr>
          <w:fldChar w:fldCharType="separate"/>
        </w:r>
        <w:r w:rsidR="00186857">
          <w:rPr>
            <w:webHidden/>
          </w:rPr>
          <w:t>5</w:t>
        </w:r>
        <w:r w:rsidR="00186857">
          <w:rPr>
            <w:webHidden/>
          </w:rPr>
          <w:fldChar w:fldCharType="end"/>
        </w:r>
      </w:hyperlink>
    </w:p>
    <w:p w14:paraId="7AD3CC4B" w14:textId="0751070C" w:rsidR="00186857" w:rsidRDefault="00000000">
      <w:pPr>
        <w:pStyle w:val="Verzeichnis2"/>
        <w:tabs>
          <w:tab w:val="left" w:pos="660"/>
          <w:tab w:val="right" w:leader="dot" w:pos="9344"/>
        </w:tabs>
        <w:rPr>
          <w:rFonts w:asciiTheme="minorHAnsi" w:hAnsiTheme="minorHAnsi"/>
          <w:noProof/>
          <w:sz w:val="22"/>
        </w:rPr>
      </w:pPr>
      <w:hyperlink w:anchor="_Toc107773338" w:history="1">
        <w:r w:rsidR="00186857" w:rsidRPr="00D11740">
          <w:rPr>
            <w:rStyle w:val="Hyperlink"/>
            <w:noProof/>
          </w:rPr>
          <w:t>3.1</w:t>
        </w:r>
        <w:r w:rsidR="00186857">
          <w:rPr>
            <w:rFonts w:asciiTheme="minorHAnsi" w:hAnsiTheme="minorHAnsi"/>
            <w:noProof/>
            <w:sz w:val="22"/>
          </w:rPr>
          <w:tab/>
        </w:r>
        <w:r w:rsidR="00186857" w:rsidRPr="00D11740">
          <w:rPr>
            <w:rStyle w:val="Hyperlink"/>
            <w:noProof/>
          </w:rPr>
          <w:t>Projekt &amp; Dokumentation</w:t>
        </w:r>
        <w:r w:rsidR="00186857">
          <w:rPr>
            <w:noProof/>
            <w:webHidden/>
          </w:rPr>
          <w:tab/>
        </w:r>
        <w:r w:rsidR="00186857">
          <w:rPr>
            <w:noProof/>
            <w:webHidden/>
          </w:rPr>
          <w:fldChar w:fldCharType="begin"/>
        </w:r>
        <w:r w:rsidR="00186857">
          <w:rPr>
            <w:noProof/>
            <w:webHidden/>
          </w:rPr>
          <w:instrText xml:space="preserve"> PAGEREF _Toc107773338 \h </w:instrText>
        </w:r>
        <w:r w:rsidR="00186857">
          <w:rPr>
            <w:noProof/>
            <w:webHidden/>
          </w:rPr>
        </w:r>
        <w:r w:rsidR="00186857">
          <w:rPr>
            <w:noProof/>
            <w:webHidden/>
          </w:rPr>
          <w:fldChar w:fldCharType="separate"/>
        </w:r>
        <w:r w:rsidR="00186857">
          <w:rPr>
            <w:noProof/>
            <w:webHidden/>
          </w:rPr>
          <w:t>5</w:t>
        </w:r>
        <w:r w:rsidR="00186857">
          <w:rPr>
            <w:noProof/>
            <w:webHidden/>
          </w:rPr>
          <w:fldChar w:fldCharType="end"/>
        </w:r>
      </w:hyperlink>
    </w:p>
    <w:p w14:paraId="2A5154E1" w14:textId="3498AFD4" w:rsidR="00186857" w:rsidRDefault="00000000">
      <w:pPr>
        <w:pStyle w:val="Verzeichnis1"/>
        <w:rPr>
          <w:rFonts w:asciiTheme="minorHAnsi" w:hAnsiTheme="minorHAnsi"/>
          <w:sz w:val="22"/>
        </w:rPr>
      </w:pPr>
      <w:hyperlink w:anchor="_Toc107773339" w:history="1">
        <w:r w:rsidR="00186857" w:rsidRPr="00D11740">
          <w:rPr>
            <w:rStyle w:val="Hyperlink"/>
          </w:rPr>
          <w:t>4</w:t>
        </w:r>
        <w:r w:rsidR="00186857">
          <w:rPr>
            <w:rFonts w:asciiTheme="minorHAnsi" w:hAnsiTheme="minorHAnsi"/>
            <w:sz w:val="22"/>
          </w:rPr>
          <w:tab/>
        </w:r>
        <w:r w:rsidR="00186857" w:rsidRPr="00D11740">
          <w:rPr>
            <w:rStyle w:val="Hyperlink"/>
          </w:rPr>
          <w:t>Use-Cases</w:t>
        </w:r>
        <w:r w:rsidR="00186857">
          <w:rPr>
            <w:webHidden/>
          </w:rPr>
          <w:tab/>
        </w:r>
        <w:r w:rsidR="00186857">
          <w:rPr>
            <w:webHidden/>
          </w:rPr>
          <w:fldChar w:fldCharType="begin"/>
        </w:r>
        <w:r w:rsidR="00186857">
          <w:rPr>
            <w:webHidden/>
          </w:rPr>
          <w:instrText xml:space="preserve"> PAGEREF _Toc107773339 \h </w:instrText>
        </w:r>
        <w:r w:rsidR="00186857">
          <w:rPr>
            <w:webHidden/>
          </w:rPr>
        </w:r>
        <w:r w:rsidR="00186857">
          <w:rPr>
            <w:webHidden/>
          </w:rPr>
          <w:fldChar w:fldCharType="separate"/>
        </w:r>
        <w:r w:rsidR="00186857">
          <w:rPr>
            <w:webHidden/>
          </w:rPr>
          <w:t>6</w:t>
        </w:r>
        <w:r w:rsidR="00186857">
          <w:rPr>
            <w:webHidden/>
          </w:rPr>
          <w:fldChar w:fldCharType="end"/>
        </w:r>
      </w:hyperlink>
    </w:p>
    <w:p w14:paraId="0D320A7E" w14:textId="4D3874BE" w:rsidR="00186857" w:rsidRDefault="00000000">
      <w:pPr>
        <w:pStyle w:val="Verzeichnis1"/>
        <w:rPr>
          <w:rFonts w:asciiTheme="minorHAnsi" w:hAnsiTheme="minorHAnsi"/>
          <w:sz w:val="22"/>
        </w:rPr>
      </w:pPr>
      <w:hyperlink w:anchor="_Toc107773340" w:history="1">
        <w:r w:rsidR="00186857" w:rsidRPr="00D11740">
          <w:rPr>
            <w:rStyle w:val="Hyperlink"/>
          </w:rPr>
          <w:t>5</w:t>
        </w:r>
        <w:r w:rsidR="00186857">
          <w:rPr>
            <w:rFonts w:asciiTheme="minorHAnsi" w:hAnsiTheme="minorHAnsi"/>
            <w:sz w:val="22"/>
          </w:rPr>
          <w:tab/>
        </w:r>
        <w:r w:rsidR="00186857" w:rsidRPr="00D11740">
          <w:rPr>
            <w:rStyle w:val="Hyperlink"/>
          </w:rPr>
          <w:t>Test-Cases</w:t>
        </w:r>
        <w:r w:rsidR="00186857">
          <w:rPr>
            <w:webHidden/>
          </w:rPr>
          <w:tab/>
        </w:r>
        <w:r w:rsidR="00186857">
          <w:rPr>
            <w:webHidden/>
          </w:rPr>
          <w:fldChar w:fldCharType="begin"/>
        </w:r>
        <w:r w:rsidR="00186857">
          <w:rPr>
            <w:webHidden/>
          </w:rPr>
          <w:instrText xml:space="preserve"> PAGEREF _Toc107773340 \h </w:instrText>
        </w:r>
        <w:r w:rsidR="00186857">
          <w:rPr>
            <w:webHidden/>
          </w:rPr>
        </w:r>
        <w:r w:rsidR="00186857">
          <w:rPr>
            <w:webHidden/>
          </w:rPr>
          <w:fldChar w:fldCharType="separate"/>
        </w:r>
        <w:r w:rsidR="00186857">
          <w:rPr>
            <w:webHidden/>
          </w:rPr>
          <w:t>8</w:t>
        </w:r>
        <w:r w:rsidR="00186857">
          <w:rPr>
            <w:webHidden/>
          </w:rPr>
          <w:fldChar w:fldCharType="end"/>
        </w:r>
      </w:hyperlink>
    </w:p>
    <w:p w14:paraId="53C93394" w14:textId="239ACE93" w:rsidR="00186857" w:rsidRDefault="00000000">
      <w:pPr>
        <w:pStyle w:val="Verzeichnis2"/>
        <w:tabs>
          <w:tab w:val="left" w:pos="660"/>
          <w:tab w:val="right" w:leader="dot" w:pos="9344"/>
        </w:tabs>
        <w:rPr>
          <w:rFonts w:asciiTheme="minorHAnsi" w:hAnsiTheme="minorHAnsi"/>
          <w:noProof/>
          <w:sz w:val="22"/>
        </w:rPr>
      </w:pPr>
      <w:hyperlink w:anchor="_Toc107773341" w:history="1">
        <w:r w:rsidR="00186857" w:rsidRPr="00D11740">
          <w:rPr>
            <w:rStyle w:val="Hyperlink"/>
            <w:noProof/>
          </w:rPr>
          <w:t>5.1</w:t>
        </w:r>
        <w:r w:rsidR="00186857">
          <w:rPr>
            <w:rFonts w:asciiTheme="minorHAnsi" w:hAnsiTheme="minorHAnsi"/>
            <w:noProof/>
            <w:sz w:val="22"/>
          </w:rPr>
          <w:tab/>
        </w:r>
        <w:r w:rsidR="00186857" w:rsidRPr="00D11740">
          <w:rPr>
            <w:rStyle w:val="Hyperlink"/>
            <w:noProof/>
          </w:rPr>
          <w:t>Ohne Admin</w:t>
        </w:r>
        <w:r w:rsidR="00186857">
          <w:rPr>
            <w:noProof/>
            <w:webHidden/>
          </w:rPr>
          <w:tab/>
        </w:r>
        <w:r w:rsidR="00186857">
          <w:rPr>
            <w:noProof/>
            <w:webHidden/>
          </w:rPr>
          <w:fldChar w:fldCharType="begin"/>
        </w:r>
        <w:r w:rsidR="00186857">
          <w:rPr>
            <w:noProof/>
            <w:webHidden/>
          </w:rPr>
          <w:instrText xml:space="preserve"> PAGEREF _Toc107773341 \h </w:instrText>
        </w:r>
        <w:r w:rsidR="00186857">
          <w:rPr>
            <w:noProof/>
            <w:webHidden/>
          </w:rPr>
        </w:r>
        <w:r w:rsidR="00186857">
          <w:rPr>
            <w:noProof/>
            <w:webHidden/>
          </w:rPr>
          <w:fldChar w:fldCharType="separate"/>
        </w:r>
        <w:r w:rsidR="00186857">
          <w:rPr>
            <w:noProof/>
            <w:webHidden/>
          </w:rPr>
          <w:t>8</w:t>
        </w:r>
        <w:r w:rsidR="00186857">
          <w:rPr>
            <w:noProof/>
            <w:webHidden/>
          </w:rPr>
          <w:fldChar w:fldCharType="end"/>
        </w:r>
      </w:hyperlink>
    </w:p>
    <w:p w14:paraId="68CC8A42" w14:textId="686D0DAD" w:rsidR="00186857" w:rsidRDefault="00000000">
      <w:pPr>
        <w:pStyle w:val="Verzeichnis2"/>
        <w:tabs>
          <w:tab w:val="left" w:pos="660"/>
          <w:tab w:val="right" w:leader="dot" w:pos="9344"/>
        </w:tabs>
        <w:rPr>
          <w:rFonts w:asciiTheme="minorHAnsi" w:hAnsiTheme="minorHAnsi"/>
          <w:noProof/>
          <w:sz w:val="22"/>
        </w:rPr>
      </w:pPr>
      <w:hyperlink w:anchor="_Toc107773342" w:history="1">
        <w:r w:rsidR="00186857" w:rsidRPr="00D11740">
          <w:rPr>
            <w:rStyle w:val="Hyperlink"/>
            <w:noProof/>
          </w:rPr>
          <w:t>5.2</w:t>
        </w:r>
        <w:r w:rsidR="00186857">
          <w:rPr>
            <w:rFonts w:asciiTheme="minorHAnsi" w:hAnsiTheme="minorHAnsi"/>
            <w:noProof/>
            <w:sz w:val="22"/>
          </w:rPr>
          <w:tab/>
        </w:r>
        <w:r w:rsidR="00186857" w:rsidRPr="00D11740">
          <w:rPr>
            <w:rStyle w:val="Hyperlink"/>
            <w:noProof/>
          </w:rPr>
          <w:t>Mit Admin</w:t>
        </w:r>
        <w:r w:rsidR="00186857">
          <w:rPr>
            <w:noProof/>
            <w:webHidden/>
          </w:rPr>
          <w:tab/>
        </w:r>
        <w:r w:rsidR="00186857">
          <w:rPr>
            <w:noProof/>
            <w:webHidden/>
          </w:rPr>
          <w:fldChar w:fldCharType="begin"/>
        </w:r>
        <w:r w:rsidR="00186857">
          <w:rPr>
            <w:noProof/>
            <w:webHidden/>
          </w:rPr>
          <w:instrText xml:space="preserve"> PAGEREF _Toc107773342 \h </w:instrText>
        </w:r>
        <w:r w:rsidR="00186857">
          <w:rPr>
            <w:noProof/>
            <w:webHidden/>
          </w:rPr>
        </w:r>
        <w:r w:rsidR="00186857">
          <w:rPr>
            <w:noProof/>
            <w:webHidden/>
          </w:rPr>
          <w:fldChar w:fldCharType="separate"/>
        </w:r>
        <w:r w:rsidR="00186857">
          <w:rPr>
            <w:noProof/>
            <w:webHidden/>
          </w:rPr>
          <w:t>8</w:t>
        </w:r>
        <w:r w:rsidR="00186857">
          <w:rPr>
            <w:noProof/>
            <w:webHidden/>
          </w:rPr>
          <w:fldChar w:fldCharType="end"/>
        </w:r>
      </w:hyperlink>
    </w:p>
    <w:p w14:paraId="7030D513" w14:textId="09E0E97C" w:rsidR="00D62895" w:rsidRDefault="001B4442" w:rsidP="00A50B26">
      <w:pPr>
        <w:pStyle w:val="Untertitel"/>
      </w:pPr>
      <w:r>
        <w:fldChar w:fldCharType="end"/>
      </w:r>
      <w:r w:rsidR="000030F1">
        <w:t xml:space="preserve"> </w:t>
      </w:r>
      <w:bookmarkStart w:id="20" w:name="_Toc107773324"/>
      <w:r w:rsidR="00D62895">
        <w:t>Änderungsgeschichte</w:t>
      </w:r>
      <w:bookmarkEnd w:id="20"/>
    </w:p>
    <w:tbl>
      <w:tblPr>
        <w:tblStyle w:val="Tabellenraster"/>
        <w:tblW w:w="0" w:type="auto"/>
        <w:tblInd w:w="108" w:type="dxa"/>
        <w:tblLook w:val="04A0" w:firstRow="1" w:lastRow="0" w:firstColumn="1" w:lastColumn="0" w:noHBand="0" w:noVBand="1"/>
      </w:tblPr>
      <w:tblGrid>
        <w:gridCol w:w="1405"/>
        <w:gridCol w:w="1677"/>
        <w:gridCol w:w="1401"/>
        <w:gridCol w:w="4753"/>
      </w:tblGrid>
      <w:tr w:rsidR="00F53DC4" w:rsidRPr="005F4495" w14:paraId="6D2C1BE3"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1C6B2906"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6118D0A"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7A5CABDF"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03A71C9" w14:textId="77777777" w:rsidR="00F53DC4" w:rsidRPr="005F4495" w:rsidRDefault="00F53DC4" w:rsidP="0076568B">
            <w:pPr>
              <w:pStyle w:val="Tabelleninhalt"/>
              <w:rPr>
                <w:b/>
              </w:rPr>
            </w:pPr>
            <w:r w:rsidRPr="005F4495">
              <w:rPr>
                <w:b/>
              </w:rPr>
              <w:t>Details</w:t>
            </w:r>
          </w:p>
        </w:tc>
      </w:tr>
      <w:tr w:rsidR="00F53DC4" w14:paraId="4063C82C"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5036B492"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DBA2E76" w14:textId="77777777" w:rsidR="00F53DC4" w:rsidRDefault="00F53DC4"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4A955483" w14:textId="7BBEE5B5" w:rsidR="00F53DC4" w:rsidRDefault="00C00E44"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DD7F1CA" w14:textId="77777777" w:rsidR="00F53DC4" w:rsidRDefault="00F53DC4" w:rsidP="0076568B">
            <w:pPr>
              <w:pStyle w:val="Tabelleninhalt"/>
            </w:pPr>
            <w:r>
              <w:t>Dokument erstellt</w:t>
            </w:r>
          </w:p>
        </w:tc>
      </w:tr>
      <w:tr w:rsidR="00C00E44" w14:paraId="61CEB4AF"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74E55622" w14:textId="00FDA273" w:rsidR="00C00E44" w:rsidRDefault="00C00E44" w:rsidP="0076568B">
            <w:pPr>
              <w:pStyle w:val="Tabelleninhalt"/>
            </w:pPr>
            <w:r>
              <w:t>2.0</w:t>
            </w:r>
          </w:p>
        </w:tc>
        <w:tc>
          <w:tcPr>
            <w:tcW w:w="1701" w:type="dxa"/>
            <w:tcBorders>
              <w:top w:val="single" w:sz="4" w:space="0" w:color="auto"/>
              <w:left w:val="single" w:sz="4" w:space="0" w:color="auto"/>
              <w:bottom w:val="single" w:sz="4" w:space="0" w:color="auto"/>
              <w:right w:val="single" w:sz="4" w:space="0" w:color="auto"/>
            </w:tcBorders>
            <w:vAlign w:val="bottom"/>
          </w:tcPr>
          <w:p w14:paraId="1D2659A1" w14:textId="77777777" w:rsidR="00C00E44" w:rsidRDefault="00C00E44"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634931F4" w14:textId="08E58C0F" w:rsidR="00C00E44" w:rsidRDefault="00154BCE"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0A0E4DE3" w14:textId="0CE26955" w:rsidR="00C00E44" w:rsidRDefault="00BB2454" w:rsidP="0076568B">
            <w:pPr>
              <w:pStyle w:val="Tabelleninhalt"/>
            </w:pPr>
            <w:r>
              <w:t>Einleitung und Funktionalität</w:t>
            </w:r>
          </w:p>
        </w:tc>
      </w:tr>
      <w:tr w:rsidR="0061614D" w14:paraId="739D1265"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3308F88E" w14:textId="09D907BB" w:rsidR="0061614D" w:rsidRDefault="00B80D81" w:rsidP="0076568B">
            <w:pPr>
              <w:pStyle w:val="Tabelleninhalt"/>
            </w:pPr>
            <w:r>
              <w:t>3.0</w:t>
            </w:r>
          </w:p>
        </w:tc>
        <w:tc>
          <w:tcPr>
            <w:tcW w:w="1701" w:type="dxa"/>
            <w:tcBorders>
              <w:top w:val="single" w:sz="4" w:space="0" w:color="auto"/>
              <w:left w:val="single" w:sz="4" w:space="0" w:color="auto"/>
              <w:bottom w:val="single" w:sz="4" w:space="0" w:color="auto"/>
              <w:right w:val="single" w:sz="4" w:space="0" w:color="auto"/>
            </w:tcBorders>
            <w:vAlign w:val="bottom"/>
          </w:tcPr>
          <w:p w14:paraId="7A343959" w14:textId="77777777" w:rsidR="0061614D" w:rsidRDefault="0061614D"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4088FC66" w14:textId="6A7AB895" w:rsidR="0061614D" w:rsidRDefault="00464D36"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6247B2A3" w14:textId="685C0EA2" w:rsidR="0061614D" w:rsidRDefault="0061614D" w:rsidP="0076568B">
            <w:pPr>
              <w:pStyle w:val="Tabelleninhalt"/>
            </w:pPr>
            <w:r>
              <w:t>Verlauf des Projektes</w:t>
            </w:r>
          </w:p>
        </w:tc>
      </w:tr>
      <w:tr w:rsidR="0061614D" w14:paraId="30313526"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57866E6D" w14:textId="2DE6D083" w:rsidR="0061614D" w:rsidRDefault="00B80D81" w:rsidP="0076568B">
            <w:pPr>
              <w:pStyle w:val="Tabelleninhalt"/>
            </w:pPr>
            <w:r>
              <w:t>4.0</w:t>
            </w:r>
          </w:p>
        </w:tc>
        <w:tc>
          <w:tcPr>
            <w:tcW w:w="1701" w:type="dxa"/>
            <w:tcBorders>
              <w:top w:val="single" w:sz="4" w:space="0" w:color="auto"/>
              <w:left w:val="single" w:sz="4" w:space="0" w:color="auto"/>
              <w:bottom w:val="single" w:sz="4" w:space="0" w:color="auto"/>
              <w:right w:val="single" w:sz="4" w:space="0" w:color="auto"/>
            </w:tcBorders>
            <w:vAlign w:val="bottom"/>
          </w:tcPr>
          <w:p w14:paraId="5B471EEB" w14:textId="77777777" w:rsidR="0061614D" w:rsidRDefault="0061614D"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5279F69C" w14:textId="28FF3172" w:rsidR="0061614D" w:rsidRDefault="00464D36"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2BF6A553" w14:textId="34551161" w:rsidR="0061614D" w:rsidRDefault="006358C5" w:rsidP="0076568B">
            <w:pPr>
              <w:pStyle w:val="Tabelleninhalt"/>
            </w:pPr>
            <w:r>
              <w:t>Use-Cases</w:t>
            </w:r>
          </w:p>
        </w:tc>
      </w:tr>
      <w:tr w:rsidR="0061614D" w14:paraId="5801B5F9"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18042158" w14:textId="1E615835" w:rsidR="0061614D" w:rsidRDefault="00B80D81" w:rsidP="0076568B">
            <w:pPr>
              <w:pStyle w:val="Tabelleninhalt"/>
            </w:pPr>
            <w:r>
              <w:t>5.0</w:t>
            </w:r>
          </w:p>
        </w:tc>
        <w:tc>
          <w:tcPr>
            <w:tcW w:w="1701" w:type="dxa"/>
            <w:tcBorders>
              <w:top w:val="single" w:sz="4" w:space="0" w:color="auto"/>
              <w:left w:val="single" w:sz="4" w:space="0" w:color="auto"/>
              <w:bottom w:val="single" w:sz="4" w:space="0" w:color="auto"/>
              <w:right w:val="single" w:sz="4" w:space="0" w:color="auto"/>
            </w:tcBorders>
            <w:vAlign w:val="bottom"/>
          </w:tcPr>
          <w:p w14:paraId="717FEF47" w14:textId="77777777" w:rsidR="0061614D" w:rsidRDefault="0061614D"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540B6D7A" w14:textId="0200034F" w:rsidR="0061614D" w:rsidRDefault="00464D36"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5573D6BB" w14:textId="27727B97" w:rsidR="0061614D" w:rsidRDefault="006358C5" w:rsidP="0076568B">
            <w:pPr>
              <w:pStyle w:val="Tabelleninhalt"/>
            </w:pPr>
            <w:r>
              <w:t>Test-Cases</w:t>
            </w:r>
          </w:p>
        </w:tc>
      </w:tr>
      <w:tr w:rsidR="0061614D" w14:paraId="0CEAEBEB"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6252D817" w14:textId="720F297F" w:rsidR="0061614D" w:rsidRDefault="00B80D81" w:rsidP="0076568B">
            <w:pPr>
              <w:pStyle w:val="Tabelleninhalt"/>
            </w:pPr>
            <w:r>
              <w:t>6.0</w:t>
            </w:r>
          </w:p>
        </w:tc>
        <w:tc>
          <w:tcPr>
            <w:tcW w:w="1701" w:type="dxa"/>
            <w:tcBorders>
              <w:top w:val="single" w:sz="4" w:space="0" w:color="auto"/>
              <w:left w:val="single" w:sz="4" w:space="0" w:color="auto"/>
              <w:bottom w:val="single" w:sz="4" w:space="0" w:color="auto"/>
              <w:right w:val="single" w:sz="4" w:space="0" w:color="auto"/>
            </w:tcBorders>
            <w:vAlign w:val="bottom"/>
          </w:tcPr>
          <w:p w14:paraId="1F38C279" w14:textId="77777777" w:rsidR="0061614D" w:rsidRDefault="0061614D"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5F8966CF" w14:textId="706ED96E" w:rsidR="0061614D" w:rsidRDefault="00464D36" w:rsidP="0076568B">
            <w:pPr>
              <w:pStyle w:val="Tabelleninhalt"/>
            </w:pPr>
            <w:r>
              <w:t>Alessio</w:t>
            </w:r>
          </w:p>
        </w:tc>
        <w:tc>
          <w:tcPr>
            <w:tcW w:w="4850" w:type="dxa"/>
            <w:tcBorders>
              <w:top w:val="single" w:sz="4" w:space="0" w:color="auto"/>
              <w:left w:val="single" w:sz="4" w:space="0" w:color="auto"/>
              <w:bottom w:val="single" w:sz="4" w:space="0" w:color="auto"/>
              <w:right w:val="single" w:sz="4" w:space="0" w:color="auto"/>
            </w:tcBorders>
            <w:vAlign w:val="bottom"/>
          </w:tcPr>
          <w:p w14:paraId="3539FEA6" w14:textId="7906DD9E" w:rsidR="0061614D" w:rsidRDefault="00060846" w:rsidP="0076568B">
            <w:pPr>
              <w:pStyle w:val="Tabelleninhalt"/>
            </w:pPr>
            <w:r>
              <w:t>ERM &amp; ERD</w:t>
            </w:r>
          </w:p>
        </w:tc>
      </w:tr>
    </w:tbl>
    <w:p w14:paraId="4F030824" w14:textId="77777777" w:rsidR="00D62895" w:rsidRDefault="00D62895" w:rsidP="004A71A0">
      <w:pPr>
        <w:pStyle w:val="Beschriftung"/>
        <w:rPr>
          <w:noProof/>
        </w:rPr>
      </w:pPr>
      <w:bookmarkStart w:id="21"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80651B">
        <w:rPr>
          <w:noProof/>
        </w:rPr>
        <w:t>1</w:t>
      </w:r>
      <w:r w:rsidR="00E065D4">
        <w:rPr>
          <w:noProof/>
        </w:rPr>
        <w:fldChar w:fldCharType="end"/>
      </w:r>
      <w:r w:rsidR="00680298">
        <w:rPr>
          <w:noProof/>
        </w:rPr>
        <w:t xml:space="preserve"> Versionen</w:t>
      </w:r>
      <w:bookmarkEnd w:id="21"/>
    </w:p>
    <w:p w14:paraId="6E62D23D" w14:textId="5C1BA67E" w:rsidR="008F35D1" w:rsidRDefault="008F35D1" w:rsidP="008F35D1">
      <w:pPr>
        <w:tabs>
          <w:tab w:val="left" w:pos="2662"/>
        </w:tabs>
      </w:pPr>
    </w:p>
    <w:p w14:paraId="63D7FC58" w14:textId="24FF47D2" w:rsidR="008F35D1" w:rsidRPr="008F35D1" w:rsidRDefault="008F35D1" w:rsidP="008F35D1">
      <w:pPr>
        <w:tabs>
          <w:tab w:val="left" w:pos="2662"/>
        </w:tabs>
        <w:sectPr w:rsidR="008F35D1" w:rsidRPr="008F35D1" w:rsidSect="004A71A0">
          <w:headerReference w:type="default" r:id="rId18"/>
          <w:footerReference w:type="default" r:id="rId19"/>
          <w:pgSz w:w="11906" w:h="16838" w:code="9"/>
          <w:pgMar w:top="2268" w:right="1134" w:bottom="1134" w:left="1418" w:header="397" w:footer="397" w:gutter="0"/>
          <w:cols w:space="708"/>
          <w:docGrid w:linePitch="360"/>
        </w:sectPr>
      </w:pPr>
      <w:r>
        <w:tab/>
      </w:r>
    </w:p>
    <w:p w14:paraId="6FF8A4DE" w14:textId="1D0D9048" w:rsidR="00E421E7" w:rsidRDefault="00E421E7" w:rsidP="00E421E7">
      <w:pPr>
        <w:pStyle w:val="berschrift1"/>
      </w:pPr>
      <w:bookmarkStart w:id="22" w:name="_Toc107773325"/>
      <w:bookmarkStart w:id="23" w:name="_Toc303332170"/>
      <w:bookmarkStart w:id="24" w:name="_Toc269125073"/>
      <w:r>
        <w:lastRenderedPageBreak/>
        <w:t>Einleitung</w:t>
      </w:r>
      <w:bookmarkEnd w:id="22"/>
    </w:p>
    <w:p w14:paraId="2C64CCBC" w14:textId="61F941FB" w:rsidR="00C45834" w:rsidRPr="00C45834" w:rsidRDefault="00C45834" w:rsidP="00C45834">
      <w:r>
        <w:t xml:space="preserve">Ronnie und ich haben uns für einen Shop entschieden. Da wir beide </w:t>
      </w:r>
      <w:r w:rsidR="00A816DF">
        <w:t xml:space="preserve">uns für das Skateboarden </w:t>
      </w:r>
      <w:r w:rsidR="00A53590">
        <w:t>interessieren</w:t>
      </w:r>
      <w:r w:rsidR="00A816DF">
        <w:t xml:space="preserve">, wollten wir einen Shop machen, der Teile für ein Skateboard </w:t>
      </w:r>
      <w:r w:rsidR="00A53590">
        <w:t>verkauft. Die Website ist mit MVC</w:t>
      </w:r>
      <w:r w:rsidR="00221995">
        <w:t xml:space="preserve"> asp .net core</w:t>
      </w:r>
      <w:r w:rsidR="00A53590">
        <w:t xml:space="preserve"> aufgebaut. </w:t>
      </w:r>
      <w:r w:rsidR="002F7E08">
        <w:t>Wir arbeiten mit verschiedenen Models, Views und Controllers.</w:t>
      </w:r>
    </w:p>
    <w:p w14:paraId="38F84AA4" w14:textId="77777777" w:rsidR="008564A2" w:rsidRPr="008564A2" w:rsidRDefault="008564A2" w:rsidP="008564A2"/>
    <w:p w14:paraId="6597DD55" w14:textId="5253ECE5" w:rsidR="00812836" w:rsidRDefault="008564A2" w:rsidP="008564A2">
      <w:pPr>
        <w:pStyle w:val="berschrift1"/>
      </w:pPr>
      <w:bookmarkStart w:id="25" w:name="_Toc107773326"/>
      <w:bookmarkEnd w:id="23"/>
      <w:bookmarkEnd w:id="24"/>
      <w:r>
        <w:t>Funktionalität</w:t>
      </w:r>
      <w:bookmarkEnd w:id="25"/>
    </w:p>
    <w:p w14:paraId="78B3F065" w14:textId="08F72197" w:rsidR="00F2301C" w:rsidRDefault="00F2301C" w:rsidP="00F2301C">
      <w:pPr>
        <w:pStyle w:val="berschrift2"/>
      </w:pPr>
      <w:bookmarkStart w:id="26" w:name="_Toc107773327"/>
      <w:r>
        <w:t>Header</w:t>
      </w:r>
      <w:r w:rsidR="00635AEF">
        <w:t xml:space="preserve"> (nicht angemeldet)</w:t>
      </w:r>
      <w:bookmarkEnd w:id="26"/>
    </w:p>
    <w:p w14:paraId="6F081D86" w14:textId="77777777" w:rsidR="00F93B70" w:rsidRPr="00F93B70" w:rsidRDefault="00F93B70" w:rsidP="00F93B70">
      <w:pPr>
        <w:rPr>
          <w:rFonts w:eastAsiaTheme="majorEastAsia" w:cstheme="majorBidi"/>
          <w:b/>
          <w:bCs/>
          <w:color w:val="000000" w:themeColor="text1"/>
          <w:sz w:val="24"/>
          <w:szCs w:val="26"/>
        </w:rPr>
      </w:pPr>
      <w:r w:rsidRPr="00F93B70">
        <w:t>Der Header und ein Teil des Footers haben die gleiche Farbe. Sie haben eine etwas dunklere Farbe, damit sie besser bemerkbar sind. Der Header sieht anders aus, wenn man sich nicht eingeloggt hat. Wenn man sich keinen Account erstellt hat, befinden sich nur vier Tabs in dem Header. Der erste ist der «Home» Button, welcher man verwendet, um wieder auf die Startseite zu kommen. Der zweite Button wird verwendet, um die Produkte anzuschauen. Mit dem dritten Button kann man sich Informationen zu den Erstellern der Seite holen. Ganz rechts befindet sich der letzte Button, welcher man verwendet, um sich auf der Seite anzumelden. Alle Buttons sind mit einem Icon ausgestattet, damit man ohne viel lesen, sich zurechtzufinden.</w:t>
      </w:r>
    </w:p>
    <w:p w14:paraId="4DAFBFBE" w14:textId="0A90C5FC" w:rsidR="00D058C3" w:rsidRDefault="00D058C3" w:rsidP="00D058C3">
      <w:pPr>
        <w:pStyle w:val="berschrift2"/>
      </w:pPr>
      <w:bookmarkStart w:id="27" w:name="_Toc107773328"/>
      <w:r>
        <w:t>Header (angemeldet)</w:t>
      </w:r>
      <w:bookmarkEnd w:id="27"/>
    </w:p>
    <w:p w14:paraId="5BB93E91" w14:textId="77777777" w:rsidR="00FA0427" w:rsidRPr="00FA0427" w:rsidRDefault="003E7802" w:rsidP="00630B37">
      <w:pPr>
        <w:rPr>
          <w:rFonts w:eastAsiaTheme="majorEastAsia" w:cstheme="majorBidi"/>
          <w:b/>
          <w:bCs/>
          <w:color w:val="000000" w:themeColor="text1"/>
          <w:sz w:val="24"/>
          <w:szCs w:val="26"/>
        </w:rPr>
      </w:pPr>
      <w:r w:rsidRPr="003E7802">
        <w:t>Wenn man sich angemeldet hat, wird der Header mit einigen Buttons mehr ausgestattet. Der Username wird rechts angezeigt, damit man seinen Account bearbeiten kann. Daneben befindet sich der Button, um sich von seinem Account abzumelden. Wenn man sich als Admin angemeldet hat, hat man einige Funktionen mehr. Im Header erscheint ein Dropdown, welches dem Admin ermöglich, die Benutzer und die Produkte von der Website zu verwalten.</w:t>
      </w:r>
    </w:p>
    <w:p w14:paraId="46A14890" w14:textId="06468DC4" w:rsidR="00E877B8" w:rsidRDefault="00E877B8" w:rsidP="00E877B8">
      <w:pPr>
        <w:pStyle w:val="berschrift2"/>
      </w:pPr>
      <w:bookmarkStart w:id="28" w:name="_Toc107773329"/>
      <w:r>
        <w:t>Footer</w:t>
      </w:r>
      <w:bookmarkEnd w:id="28"/>
    </w:p>
    <w:p w14:paraId="62395A81" w14:textId="15DA9974" w:rsidR="00661756" w:rsidRPr="00E877B8" w:rsidRDefault="00080B5C" w:rsidP="00E877B8">
      <w:r>
        <w:t xml:space="preserve">Der Footer ist sehr einfach aufgebaut. Er besteht aus zwei Teilen. Der erste Teil </w:t>
      </w:r>
      <w:r w:rsidR="007F4056">
        <w:t>ist der etwas hellere Teil. Darin befinden sich die verschiedenen Links zu den verschiedenen Social Median Accounts von uns.</w:t>
      </w:r>
      <w:r w:rsidR="001D7A74">
        <w:t xml:space="preserve"> Die Icons sind mit einem Link zu den jeweiligen Seiten ausgestattet.</w:t>
      </w:r>
      <w:r w:rsidR="008E2051">
        <w:t xml:space="preserve"> Darunter befindet sich ein etwas </w:t>
      </w:r>
      <w:r w:rsidR="00C9422C">
        <w:t>dunkleren</w:t>
      </w:r>
      <w:r w:rsidR="008E2051">
        <w:t xml:space="preserve"> Streifen, welcher mit einem Copyright versehen ist.</w:t>
      </w:r>
    </w:p>
    <w:p w14:paraId="4C926872" w14:textId="74C42CE1" w:rsidR="009124EB" w:rsidRDefault="00F2301C" w:rsidP="009124EB">
      <w:pPr>
        <w:pStyle w:val="berschrift2"/>
      </w:pPr>
      <w:bookmarkStart w:id="29" w:name="_Toc107773330"/>
      <w:r>
        <w:t>Startseite</w:t>
      </w:r>
      <w:bookmarkEnd w:id="29"/>
    </w:p>
    <w:p w14:paraId="650E151F" w14:textId="77777777" w:rsidR="00705302" w:rsidRPr="00705302" w:rsidRDefault="00705302" w:rsidP="00705302">
      <w:pPr>
        <w:rPr>
          <w:rFonts w:eastAsiaTheme="majorEastAsia" w:cstheme="majorBidi"/>
          <w:b/>
          <w:bCs/>
          <w:color w:val="000000" w:themeColor="text1"/>
          <w:sz w:val="24"/>
          <w:szCs w:val="26"/>
        </w:rPr>
      </w:pPr>
      <w:r w:rsidRPr="00705302">
        <w:t>Auf der Startseite befinden sich verschiedene Bilder, die dem Benutzer das vertraute Gefühl zu geben, sich unter anderen Skater zu befinden. Nicht nur Bilder befinden sich auf der Startseite auch die acht Best bewerteten Produkte befinden sich auf der Startseite. Jedes Produkt hat ein Bewertungssystem. Auf der Startseite wird geschaut, welche die beste Bewertung haben und diese werden dann genommen.</w:t>
      </w:r>
    </w:p>
    <w:p w14:paraId="4F1A8D06" w14:textId="136000DF" w:rsidR="00F26CE9" w:rsidRDefault="00292EDA" w:rsidP="00F26CE9">
      <w:pPr>
        <w:pStyle w:val="berschrift2"/>
      </w:pPr>
      <w:bookmarkStart w:id="30" w:name="_Toc107773331"/>
      <w:r>
        <w:t>Produktseite</w:t>
      </w:r>
      <w:bookmarkEnd w:id="30"/>
    </w:p>
    <w:p w14:paraId="7E6C1635" w14:textId="77777777" w:rsidR="00E2066E" w:rsidRPr="00E2066E" w:rsidRDefault="00E2066E" w:rsidP="00E2066E">
      <w:pPr>
        <w:rPr>
          <w:rFonts w:eastAsiaTheme="majorEastAsia" w:cstheme="majorBidi"/>
          <w:b/>
          <w:bCs/>
          <w:color w:val="000000" w:themeColor="text1"/>
          <w:sz w:val="24"/>
          <w:szCs w:val="26"/>
        </w:rPr>
      </w:pPr>
      <w:r w:rsidRPr="00E2066E">
        <w:t xml:space="preserve">Auf der Produktseite befinden sich alle Produkte, die unsere Seite anbietet. Jedes Produkt hat einen Button, damit man sich die Details des Produktes genau anschauen kann. Wenn man die Details von einem Produkt anschaut, sieht man recht sehr viele Informationen zu dem Produkt. Darunter ist ein Bild, welches dem Nutzer die Informationen erklärt, wenn er sich noch nicht so gut damit auskennt. Natürlich kann das Produkt auch in den Warenkorb getan werden. Darunter befindet sich ein zweiter Button, damit man das Produkt bewerten kann. Wenn man das Produkt </w:t>
      </w:r>
      <w:r w:rsidRPr="00E2066E">
        <w:lastRenderedPageBreak/>
        <w:t>aber schon bewertet hat, verschwindet der Button wieder. Die Durchschnittsbewertung wird oben als Information grafisch dargestellt. Ganz unten sieht man die Bewertungen. Der Nutzer und seine Bewertung werden angezeigt. Der Nutzer kann seine Bewertung auch wieder löschen, wenn sie ihm nicht gefällt.</w:t>
      </w:r>
    </w:p>
    <w:p w14:paraId="114897C6" w14:textId="3A9843C1" w:rsidR="006E025E" w:rsidRDefault="006E025E" w:rsidP="006E025E">
      <w:pPr>
        <w:pStyle w:val="berschrift2"/>
      </w:pPr>
      <w:bookmarkStart w:id="31" w:name="_Toc107773332"/>
      <w:r>
        <w:t>About us</w:t>
      </w:r>
      <w:bookmarkEnd w:id="31"/>
    </w:p>
    <w:p w14:paraId="7C422AAA" w14:textId="2CD6F6E8" w:rsidR="00841980" w:rsidRDefault="00841980" w:rsidP="00841980">
      <w:r w:rsidRPr="00841980">
        <w:t>Auf der «About us» Sei</w:t>
      </w:r>
      <w:r>
        <w:t xml:space="preserve">te befinden sich zwei Bilder von Ronnie und mir. Unter den Bildern sieht man noch einige Informationen zu </w:t>
      </w:r>
      <w:r w:rsidR="007C4B2F">
        <w:t>uns.</w:t>
      </w:r>
    </w:p>
    <w:p w14:paraId="4DCAE125" w14:textId="35F20863" w:rsidR="00513ED7" w:rsidRDefault="00513ED7" w:rsidP="00513ED7">
      <w:pPr>
        <w:pStyle w:val="berschrift2"/>
      </w:pPr>
      <w:bookmarkStart w:id="32" w:name="_Toc107773333"/>
      <w:r>
        <w:t>Warenkorb</w:t>
      </w:r>
      <w:bookmarkEnd w:id="32"/>
    </w:p>
    <w:p w14:paraId="064F0BB8" w14:textId="77777777" w:rsidR="00A13E93" w:rsidRPr="00A13E93" w:rsidRDefault="00A13E93" w:rsidP="00A13E93">
      <w:pPr>
        <w:rPr>
          <w:rFonts w:eastAsiaTheme="majorEastAsia" w:cstheme="majorBidi"/>
          <w:b/>
          <w:bCs/>
          <w:color w:val="000000" w:themeColor="text1"/>
          <w:sz w:val="24"/>
          <w:szCs w:val="26"/>
        </w:rPr>
      </w:pPr>
      <w:r w:rsidRPr="00A13E93">
        <w:t>Wenn einem ein Produkt gefällt, kann man es in den Warenkorb tun. Wenn man sich in dem Warenkorb befindet, sieht man alle seine Produkte, die man in den Warenkorb getan hat. Wenn einem das Produkt doch nicht gefällt, kann der Nutzer es aus dem Warenkorb entfernen und wenn er die Informationen nachmals anschauen möchte, kann er dies auch tun. Wenn der Nutzer noch mehr Produkte möchte, kann er den Einkauf fortsetzten und kommt direkt zu den Produkten.</w:t>
      </w:r>
    </w:p>
    <w:p w14:paraId="7522AABF" w14:textId="54FCEE4E" w:rsidR="00661756" w:rsidRPr="00841980" w:rsidRDefault="00661756" w:rsidP="00661756">
      <w:pPr>
        <w:pStyle w:val="berschrift2"/>
      </w:pPr>
      <w:bookmarkStart w:id="33" w:name="_Toc107773334"/>
      <w:r>
        <w:t>Login &amp; Logout</w:t>
      </w:r>
      <w:bookmarkEnd w:id="33"/>
    </w:p>
    <w:p w14:paraId="7F28514C" w14:textId="3935D8CB" w:rsidR="00375480" w:rsidRPr="00375480" w:rsidRDefault="00375480" w:rsidP="00375480">
      <w:pPr>
        <w:rPr>
          <w:rFonts w:eastAsiaTheme="majorEastAsia" w:cstheme="majorBidi"/>
          <w:b/>
          <w:bCs/>
          <w:color w:val="000000" w:themeColor="text1"/>
          <w:sz w:val="24"/>
          <w:szCs w:val="26"/>
        </w:rPr>
      </w:pPr>
      <w:r w:rsidRPr="00375480">
        <w:t>Wie schon erwähnt, kann man sich auf der Seite anmelden. Wenn man sich angemeldet hat, stehen einem einige Funktionen mehr zur Verfügung. Wenn man noch keinen Account hat, kann man sich einen Account erstellen und ist direkt mit diesem angemeldet. Wenn man schon einen Account hat, kann man sich mit diesem anmelden. Wenn man sich angemeldet hat, erschein der Name oben in dem Header. Wenn man daraufklickt, kann man seine Daten bearbeiten. Der Benutzername und das verschlüsselte Passwort werden angezeigt. Der Benutzer kann aber nur seinen Benutzernamen ändern. Wenn man nicht mehr auf der Seite angemeldet sein möchte, kann man sich auch ganz einfach abmelden.</w:t>
      </w:r>
    </w:p>
    <w:p w14:paraId="70878DE2" w14:textId="7A5DE508" w:rsidR="00F420F3" w:rsidRDefault="00F420F3" w:rsidP="00F420F3">
      <w:pPr>
        <w:pStyle w:val="berschrift2"/>
      </w:pPr>
      <w:bookmarkStart w:id="34" w:name="_Toc107773335"/>
      <w:r>
        <w:t>Admin Funktionen</w:t>
      </w:r>
      <w:bookmarkEnd w:id="34"/>
    </w:p>
    <w:p w14:paraId="2349C01D" w14:textId="0F268AE4" w:rsidR="00730FF3" w:rsidRDefault="001B078D" w:rsidP="00526444">
      <w:r w:rsidRPr="001B078D">
        <w:t>Wie schon erwähnt, hat der Admin einige Funktionen mehr als ein normaler Benutzer. Er kann alle Benutzer auf der Seite bearbeiten. Ebenfalls kann er neue Produkte hinzufügen oder auch die bestehenden bearbeiten.</w:t>
      </w:r>
      <w:r w:rsidR="00A60CBB">
        <w:t xml:space="preserve"> </w:t>
      </w:r>
    </w:p>
    <w:p w14:paraId="54AAF97C" w14:textId="01176E46" w:rsidR="002526DE" w:rsidRDefault="002526DE" w:rsidP="002526DE">
      <w:pPr>
        <w:pStyle w:val="berschrift2"/>
      </w:pPr>
      <w:bookmarkStart w:id="35" w:name="_Toc107773336"/>
      <w:r>
        <w:t>Einkaufen</w:t>
      </w:r>
      <w:bookmarkEnd w:id="35"/>
    </w:p>
    <w:p w14:paraId="7AEE19A4" w14:textId="4054665A" w:rsidR="002526DE" w:rsidRPr="002526DE" w:rsidRDefault="002526DE" w:rsidP="002526DE">
      <w:r>
        <w:t xml:space="preserve">Wenn man im </w:t>
      </w:r>
      <w:r w:rsidR="00110962">
        <w:t>Warenkorb</w:t>
      </w:r>
      <w:r>
        <w:t xml:space="preserve"> fertig </w:t>
      </w:r>
      <w:r w:rsidR="002022B3">
        <w:t>ist,</w:t>
      </w:r>
      <w:r>
        <w:t xml:space="preserve"> kann man die Produkte kaufen. Man kommt </w:t>
      </w:r>
      <w:r w:rsidR="00110962">
        <w:t>auf ein Formular,</w:t>
      </w:r>
      <w:r>
        <w:t xml:space="preserve"> wobei man seine Daten angeben muss. Wenn alles angegeben wurde und man «Checkout» anklickt, </w:t>
      </w:r>
      <w:r w:rsidR="0070348E">
        <w:t>wird ein Excel heruntergeladen mit den Produkten.</w:t>
      </w:r>
    </w:p>
    <w:p w14:paraId="0E7DA2C9" w14:textId="5467EAF5" w:rsidR="00526444" w:rsidRPr="00841980" w:rsidRDefault="00730FF3" w:rsidP="00730FF3">
      <w:pPr>
        <w:spacing w:after="200" w:line="276" w:lineRule="auto"/>
        <w:jc w:val="left"/>
      </w:pPr>
      <w:r>
        <w:br w:type="page"/>
      </w:r>
    </w:p>
    <w:p w14:paraId="623AE367" w14:textId="47DCA8BE" w:rsidR="00526444" w:rsidRDefault="00526444" w:rsidP="00526444">
      <w:pPr>
        <w:pStyle w:val="berschrift1"/>
      </w:pPr>
      <w:bookmarkStart w:id="36" w:name="_Toc107773337"/>
      <w:r>
        <w:lastRenderedPageBreak/>
        <w:t>Verlauf des Projektes</w:t>
      </w:r>
      <w:bookmarkEnd w:id="36"/>
    </w:p>
    <w:p w14:paraId="77426713" w14:textId="78F00040" w:rsidR="00906314" w:rsidRDefault="00D961D9" w:rsidP="005710B5">
      <w:pPr>
        <w:pStyle w:val="berschrift2"/>
      </w:pPr>
      <w:bookmarkStart w:id="37" w:name="_Toc107773338"/>
      <w:r>
        <w:t xml:space="preserve">Projekt </w:t>
      </w:r>
      <w:r w:rsidR="007C239C">
        <w:t>&amp; Dokumentation</w:t>
      </w:r>
      <w:bookmarkEnd w:id="37"/>
    </w:p>
    <w:p w14:paraId="12F932D1" w14:textId="3421C949" w:rsidR="00E92207" w:rsidRPr="00E92207" w:rsidRDefault="00E92207" w:rsidP="00E92207">
      <w:pPr>
        <w:rPr>
          <w:rFonts w:eastAsiaTheme="majorEastAsia" w:cstheme="majorBidi"/>
          <w:b/>
          <w:bCs/>
          <w:color w:val="000000" w:themeColor="text1"/>
          <w:sz w:val="24"/>
          <w:szCs w:val="26"/>
        </w:rPr>
      </w:pPr>
      <w:r w:rsidRPr="00E92207">
        <w:t xml:space="preserve">Ronnie und ich haben uns zuerst zusammengesetzt und uns Gedanken zu dem Programm gemacht. Da wir beide in der Firma mit C# und MVC arbeiten, war dies für uns kein Problem. Ronnie hat mit dem Programm begonnen und den Aufbau gemacht, damit wir beide danach durchstarten konnten. Ich habe nebenbei mit der Dokumentation und den Use-Cases begonnen. Wir beide haben an dem Projekt gearbeitet, jedoch haben wir noch eine weitere Aufteilung gemacht. Ronnie hat nur an dem Projekt gearbeitet und ich habe dafür nebenbei die Dokumentation gemacht. Ich habe immer wieder auch weiter an dem Projekt gearbeitet und habe mir nebenbei Pausen genommen, damit wir mit der Dokumentation auch vorankommen. Da Ronnie und ich auch in der Firma </w:t>
      </w:r>
      <w:r w:rsidRPr="00D87EFA">
        <w:t>zusammenarbeiten</w:t>
      </w:r>
      <w:r w:rsidRPr="00E92207">
        <w:t>, war es für uns kein Problem.</w:t>
      </w:r>
    </w:p>
    <w:p w14:paraId="3671FADD" w14:textId="77777777" w:rsidR="008D01A6" w:rsidRDefault="008D01A6">
      <w:pPr>
        <w:spacing w:after="200" w:line="276" w:lineRule="auto"/>
        <w:jc w:val="left"/>
        <w:rPr>
          <w:rFonts w:eastAsiaTheme="majorEastAsia" w:cstheme="majorBidi"/>
          <w:b/>
          <w:bCs/>
          <w:color w:val="000000" w:themeColor="text1"/>
          <w:sz w:val="28"/>
          <w:szCs w:val="28"/>
        </w:rPr>
      </w:pPr>
      <w:r>
        <w:br w:type="page"/>
      </w:r>
    </w:p>
    <w:p w14:paraId="7F6D3F74" w14:textId="0691ECC9" w:rsidR="000E1BF3" w:rsidRPr="000E1BF3" w:rsidRDefault="00906314" w:rsidP="002B2F38">
      <w:pPr>
        <w:pStyle w:val="berschrift1"/>
      </w:pPr>
      <w:bookmarkStart w:id="38" w:name="_Toc107773339"/>
      <w:r>
        <w:lastRenderedPageBreak/>
        <w:t>Use-Cases</w:t>
      </w:r>
      <w:bookmarkEnd w:id="38"/>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65"/>
      </w:tblGrid>
      <w:tr w:rsidR="000E1BF3" w14:paraId="14C0CCEC" w14:textId="77777777" w:rsidTr="000E1BF3">
        <w:trPr>
          <w:trHeight w:val="465"/>
        </w:trPr>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F22B668" w14:textId="77777777" w:rsidR="000E1BF3" w:rsidRDefault="000E1BF3">
            <w:pPr>
              <w:widowControl w:val="0"/>
              <w:rPr>
                <w:rFonts w:asciiTheme="minorHAnsi" w:eastAsia="Arial" w:hAnsiTheme="minorHAnsi"/>
                <w:b/>
                <w:lang w:val="de-DE"/>
              </w:rPr>
            </w:pPr>
            <w:r>
              <w:rPr>
                <w:b/>
                <w:lang w:val="de-DE"/>
              </w:rPr>
              <w:t>Use Case</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6D7A" w14:textId="77777777" w:rsidR="000E1BF3" w:rsidRDefault="000E1BF3">
            <w:pPr>
              <w:widowControl w:val="0"/>
              <w:rPr>
                <w:rFonts w:eastAsiaTheme="minorHAnsi"/>
                <w:lang w:val="de-DE"/>
              </w:rPr>
            </w:pPr>
            <w:r>
              <w:rPr>
                <w:lang w:val="de-DE"/>
              </w:rPr>
              <w:t>Item zum Warenkorb hinzufügen</w:t>
            </w:r>
          </w:p>
        </w:tc>
      </w:tr>
      <w:tr w:rsidR="000E1BF3" w14:paraId="0C9A2B76"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38226EB" w14:textId="77777777" w:rsidR="000E1BF3" w:rsidRDefault="000E1BF3">
            <w:pPr>
              <w:widowControl w:val="0"/>
              <w:rPr>
                <w:b/>
                <w:lang w:val="de-DE"/>
              </w:rPr>
            </w:pPr>
            <w:r>
              <w:rPr>
                <w:b/>
                <w:lang w:val="de-DE"/>
              </w:rPr>
              <w:t>Use Case ID</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BCD26" w14:textId="77777777" w:rsidR="000E1BF3" w:rsidRDefault="000E1BF3">
            <w:pPr>
              <w:widowControl w:val="0"/>
              <w:rPr>
                <w:lang w:val="de-DE"/>
              </w:rPr>
            </w:pPr>
            <w:r>
              <w:rPr>
                <w:lang w:val="de-DE"/>
              </w:rPr>
              <w:t>1</w:t>
            </w:r>
          </w:p>
        </w:tc>
      </w:tr>
      <w:tr w:rsidR="000E1BF3" w14:paraId="137FEDC0"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181FCB3" w14:textId="77777777" w:rsidR="000E1BF3" w:rsidRDefault="000E1BF3">
            <w:pPr>
              <w:widowControl w:val="0"/>
              <w:rPr>
                <w:b/>
                <w:lang w:val="de-DE"/>
              </w:rPr>
            </w:pPr>
            <w:r>
              <w:rPr>
                <w:b/>
                <w:lang w:val="de-DE"/>
              </w:rPr>
              <w:t>Description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6A9" w14:textId="77777777" w:rsidR="000E1BF3" w:rsidRDefault="000E1BF3">
            <w:pPr>
              <w:widowControl w:val="0"/>
              <w:rPr>
                <w:lang w:val="de-DE"/>
              </w:rPr>
            </w:pPr>
            <w:r>
              <w:rPr>
                <w:lang w:val="de-DE"/>
              </w:rPr>
              <w:t>Wenn ein Kunde ein Item kaufen möchte, kann er das Item zu dem Warenkorb hinzufügen.</w:t>
            </w:r>
          </w:p>
        </w:tc>
      </w:tr>
      <w:tr w:rsidR="000E1BF3" w14:paraId="44BF9F46"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2DD095C0" w14:textId="77777777" w:rsidR="000E1BF3" w:rsidRDefault="000E1BF3">
            <w:pPr>
              <w:widowControl w:val="0"/>
              <w:rPr>
                <w:b/>
                <w:lang w:val="de-DE"/>
              </w:rPr>
            </w:pPr>
            <w:r>
              <w:rPr>
                <w:b/>
                <w:lang w:val="de-DE"/>
              </w:rPr>
              <w:t>Precondition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A6AA" w14:textId="77777777" w:rsidR="000E1BF3" w:rsidRDefault="000E1BF3">
            <w:pPr>
              <w:widowControl w:val="0"/>
            </w:pPr>
            <w:r>
              <w:t xml:space="preserve">Items müssen auf der Website vorhanden sein. </w:t>
            </w:r>
          </w:p>
        </w:tc>
      </w:tr>
      <w:tr w:rsidR="000E1BF3" w14:paraId="5B08354D"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64E2044" w14:textId="77777777" w:rsidR="000E1BF3" w:rsidRDefault="000E1BF3">
            <w:pPr>
              <w:widowControl w:val="0"/>
              <w:rPr>
                <w:b/>
                <w:lang w:val="de-DE"/>
              </w:rPr>
            </w:pPr>
            <w:r>
              <w:rPr>
                <w:b/>
                <w:lang w:val="de-DE"/>
              </w:rPr>
              <w:t>Actors (Primary)</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89064" w14:textId="77777777" w:rsidR="000E1BF3" w:rsidRDefault="000E1BF3">
            <w:pPr>
              <w:widowControl w:val="0"/>
              <w:rPr>
                <w:lang w:val="de-DE"/>
              </w:rPr>
            </w:pPr>
            <w:r>
              <w:rPr>
                <w:lang w:val="de-DE"/>
              </w:rPr>
              <w:t>User</w:t>
            </w:r>
          </w:p>
        </w:tc>
      </w:tr>
      <w:tr w:rsidR="000E1BF3" w14:paraId="2DC4544B"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1B73E" w14:textId="77777777" w:rsidR="000E1BF3" w:rsidRDefault="000E1BF3">
            <w:pPr>
              <w:widowControl w:val="0"/>
              <w:rPr>
                <w:b/>
                <w:lang w:val="de-DE"/>
              </w:rPr>
            </w:pPr>
            <w:r>
              <w:rPr>
                <w:b/>
                <w:lang w:val="de-DE"/>
              </w:rPr>
              <w:t>Procedure:</w:t>
            </w:r>
          </w:p>
          <w:p w14:paraId="280FB16C" w14:textId="77777777" w:rsidR="000E1BF3" w:rsidRDefault="000E1BF3" w:rsidP="000E1BF3">
            <w:pPr>
              <w:widowControl w:val="0"/>
              <w:numPr>
                <w:ilvl w:val="0"/>
                <w:numId w:val="9"/>
              </w:numPr>
              <w:spacing w:after="0"/>
              <w:jc w:val="left"/>
              <w:rPr>
                <w:lang w:val="de-DE"/>
              </w:rPr>
            </w:pPr>
            <w:r>
              <w:rPr>
                <w:lang w:val="de-DE"/>
              </w:rPr>
              <w:t>Der Benutzer sucht sich ein Item aus</w:t>
            </w:r>
          </w:p>
          <w:p w14:paraId="7D164549" w14:textId="77777777" w:rsidR="000E1BF3" w:rsidRDefault="000E1BF3" w:rsidP="000E1BF3">
            <w:pPr>
              <w:widowControl w:val="0"/>
              <w:numPr>
                <w:ilvl w:val="0"/>
                <w:numId w:val="9"/>
              </w:numPr>
              <w:spacing w:after="0"/>
              <w:jc w:val="left"/>
              <w:rPr>
                <w:lang w:val="de-DE"/>
              </w:rPr>
            </w:pPr>
            <w:r>
              <w:rPr>
                <w:lang w:val="de-DE"/>
              </w:rPr>
              <w:t>Klick das Item an und öffnet die Informationen</w:t>
            </w:r>
          </w:p>
          <w:p w14:paraId="5A6D058B" w14:textId="77777777" w:rsidR="000E1BF3" w:rsidRDefault="000E1BF3" w:rsidP="000E1BF3">
            <w:pPr>
              <w:widowControl w:val="0"/>
              <w:numPr>
                <w:ilvl w:val="0"/>
                <w:numId w:val="9"/>
              </w:numPr>
              <w:spacing w:after="0"/>
              <w:jc w:val="left"/>
              <w:rPr>
                <w:lang w:val="de-DE"/>
              </w:rPr>
            </w:pPr>
            <w:r>
              <w:rPr>
                <w:lang w:val="de-DE"/>
              </w:rPr>
              <w:t>Klick auf den Button, um ein Item hinzuzufügen</w:t>
            </w:r>
          </w:p>
          <w:p w14:paraId="237A816F" w14:textId="77777777" w:rsidR="000E1BF3" w:rsidRDefault="000E1BF3" w:rsidP="000E1BF3">
            <w:pPr>
              <w:widowControl w:val="0"/>
              <w:numPr>
                <w:ilvl w:val="0"/>
                <w:numId w:val="9"/>
              </w:numPr>
              <w:spacing w:after="0"/>
              <w:jc w:val="left"/>
              <w:rPr>
                <w:lang w:val="de-DE"/>
              </w:rPr>
            </w:pPr>
            <w:r>
              <w:rPr>
                <w:lang w:val="de-DE"/>
              </w:rPr>
              <w:t>Item ist im Warenkorb</w:t>
            </w:r>
          </w:p>
        </w:tc>
      </w:tr>
      <w:tr w:rsidR="000E1BF3" w14:paraId="1347ADF6"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29A56" w14:textId="77777777" w:rsidR="000E1BF3" w:rsidRDefault="000E1BF3">
            <w:pPr>
              <w:widowControl w:val="0"/>
            </w:pPr>
            <w:r>
              <w:rPr>
                <w:b/>
              </w:rPr>
              <w:t xml:space="preserve">Alternative flows: </w:t>
            </w:r>
            <w:r>
              <w:t>Item nicht mehr vorhanden, Item ist schon im Warenkorb</w:t>
            </w:r>
          </w:p>
        </w:tc>
      </w:tr>
    </w:tbl>
    <w:p w14:paraId="78EBCB5E" w14:textId="77777777" w:rsidR="00725FFE" w:rsidRDefault="00725FFE" w:rsidP="000E1BF3">
      <w:pPr>
        <w:rPr>
          <w:rFonts w:cs="Arial"/>
          <w:lang w:eastAsia="en-US"/>
        </w:rPr>
      </w:pP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65"/>
      </w:tblGrid>
      <w:tr w:rsidR="000E1BF3" w14:paraId="36FF1362" w14:textId="77777777" w:rsidTr="000E1BF3">
        <w:trPr>
          <w:trHeight w:val="465"/>
        </w:trPr>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8EA5100" w14:textId="77777777" w:rsidR="000E1BF3" w:rsidRDefault="000E1BF3">
            <w:pPr>
              <w:widowControl w:val="0"/>
              <w:rPr>
                <w:rFonts w:asciiTheme="minorHAnsi" w:eastAsia="Arial" w:hAnsiTheme="minorHAnsi"/>
                <w:b/>
                <w:lang w:val="de-DE"/>
              </w:rPr>
            </w:pPr>
            <w:r>
              <w:rPr>
                <w:b/>
                <w:lang w:val="de-DE"/>
              </w:rPr>
              <w:t>Use Case</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5BF8" w14:textId="77777777" w:rsidR="000E1BF3" w:rsidRDefault="000E1BF3">
            <w:pPr>
              <w:widowControl w:val="0"/>
              <w:rPr>
                <w:rFonts w:eastAsiaTheme="minorHAnsi"/>
                <w:lang w:val="de-DE"/>
              </w:rPr>
            </w:pPr>
            <w:r>
              <w:rPr>
                <w:lang w:val="de-DE"/>
              </w:rPr>
              <w:t>Item aus dem Warenkorb entfernen</w:t>
            </w:r>
          </w:p>
        </w:tc>
      </w:tr>
      <w:tr w:rsidR="000E1BF3" w14:paraId="12BA3390"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2976BB8" w14:textId="77777777" w:rsidR="000E1BF3" w:rsidRDefault="000E1BF3">
            <w:pPr>
              <w:widowControl w:val="0"/>
              <w:rPr>
                <w:b/>
                <w:lang w:val="de-DE"/>
              </w:rPr>
            </w:pPr>
            <w:r>
              <w:rPr>
                <w:b/>
                <w:lang w:val="de-DE"/>
              </w:rPr>
              <w:t>Use Case ID</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C58DF" w14:textId="77777777" w:rsidR="000E1BF3" w:rsidRDefault="000E1BF3">
            <w:pPr>
              <w:widowControl w:val="0"/>
              <w:rPr>
                <w:lang w:val="de-DE"/>
              </w:rPr>
            </w:pPr>
            <w:r>
              <w:rPr>
                <w:lang w:val="de-DE"/>
              </w:rPr>
              <w:t>2</w:t>
            </w:r>
          </w:p>
        </w:tc>
      </w:tr>
      <w:tr w:rsidR="000E1BF3" w14:paraId="7A11E2B6"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C58D8E8" w14:textId="77777777" w:rsidR="000E1BF3" w:rsidRDefault="000E1BF3">
            <w:pPr>
              <w:widowControl w:val="0"/>
              <w:rPr>
                <w:b/>
                <w:lang w:val="de-DE"/>
              </w:rPr>
            </w:pPr>
            <w:r>
              <w:rPr>
                <w:b/>
                <w:lang w:val="de-DE"/>
              </w:rPr>
              <w:t>Description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5FB98" w14:textId="77777777" w:rsidR="000E1BF3" w:rsidRDefault="000E1BF3">
            <w:pPr>
              <w:widowControl w:val="0"/>
              <w:rPr>
                <w:lang w:val="de-DE"/>
              </w:rPr>
            </w:pPr>
            <w:r>
              <w:rPr>
                <w:lang w:val="de-DE"/>
              </w:rPr>
              <w:t>Ein Kunde kann ein nicht gewolltes Item aus dem Warenkorb entfernen.</w:t>
            </w:r>
          </w:p>
        </w:tc>
      </w:tr>
      <w:tr w:rsidR="000E1BF3" w14:paraId="08ABE642"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B3360EC" w14:textId="77777777" w:rsidR="000E1BF3" w:rsidRDefault="000E1BF3">
            <w:pPr>
              <w:widowControl w:val="0"/>
              <w:rPr>
                <w:b/>
                <w:lang w:val="de-DE"/>
              </w:rPr>
            </w:pPr>
            <w:r>
              <w:rPr>
                <w:b/>
                <w:lang w:val="de-DE"/>
              </w:rPr>
              <w:t>Precondition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9FA81" w14:textId="77777777" w:rsidR="000E1BF3" w:rsidRDefault="000E1BF3">
            <w:pPr>
              <w:widowControl w:val="0"/>
            </w:pPr>
            <w:r>
              <w:t xml:space="preserve">Der Kunde muss ein Item im Warenkorb haben. </w:t>
            </w:r>
          </w:p>
        </w:tc>
      </w:tr>
      <w:tr w:rsidR="000E1BF3" w14:paraId="5A37478A"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5AD18B7" w14:textId="77777777" w:rsidR="000E1BF3" w:rsidRDefault="000E1BF3">
            <w:pPr>
              <w:widowControl w:val="0"/>
              <w:rPr>
                <w:b/>
                <w:lang w:val="de-DE"/>
              </w:rPr>
            </w:pPr>
            <w:r>
              <w:rPr>
                <w:b/>
                <w:lang w:val="de-DE"/>
              </w:rPr>
              <w:t>Actors (Primary)</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9FACD" w14:textId="77777777" w:rsidR="000E1BF3" w:rsidRDefault="000E1BF3">
            <w:pPr>
              <w:widowControl w:val="0"/>
              <w:rPr>
                <w:lang w:val="de-DE"/>
              </w:rPr>
            </w:pPr>
            <w:r>
              <w:rPr>
                <w:lang w:val="de-DE"/>
              </w:rPr>
              <w:t>User</w:t>
            </w:r>
          </w:p>
        </w:tc>
      </w:tr>
      <w:tr w:rsidR="000E1BF3" w14:paraId="754A36FE"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5466" w14:textId="77777777" w:rsidR="000E1BF3" w:rsidRDefault="000E1BF3">
            <w:pPr>
              <w:widowControl w:val="0"/>
              <w:rPr>
                <w:b/>
                <w:lang w:val="de-DE"/>
              </w:rPr>
            </w:pPr>
            <w:r>
              <w:rPr>
                <w:b/>
                <w:lang w:val="de-DE"/>
              </w:rPr>
              <w:t>Procedure:</w:t>
            </w:r>
          </w:p>
          <w:p w14:paraId="0E7289AD" w14:textId="77777777" w:rsidR="000E1BF3" w:rsidRDefault="000E1BF3" w:rsidP="000E1BF3">
            <w:pPr>
              <w:widowControl w:val="0"/>
              <w:numPr>
                <w:ilvl w:val="0"/>
                <w:numId w:val="10"/>
              </w:numPr>
              <w:spacing w:after="0"/>
              <w:jc w:val="left"/>
              <w:rPr>
                <w:lang w:val="de-DE"/>
              </w:rPr>
            </w:pPr>
            <w:r>
              <w:rPr>
                <w:lang w:val="de-DE"/>
              </w:rPr>
              <w:t>Der Benutzer öffnet den Warenkorb</w:t>
            </w:r>
          </w:p>
          <w:p w14:paraId="5B18634D" w14:textId="77777777" w:rsidR="000E1BF3" w:rsidRDefault="000E1BF3" w:rsidP="000E1BF3">
            <w:pPr>
              <w:widowControl w:val="0"/>
              <w:numPr>
                <w:ilvl w:val="0"/>
                <w:numId w:val="10"/>
              </w:numPr>
              <w:spacing w:after="0"/>
              <w:jc w:val="left"/>
              <w:rPr>
                <w:lang w:val="de-DE"/>
              </w:rPr>
            </w:pPr>
            <w:r>
              <w:rPr>
                <w:lang w:val="de-DE"/>
              </w:rPr>
              <w:t>Wählt ein Item aus</w:t>
            </w:r>
          </w:p>
          <w:p w14:paraId="51A65651" w14:textId="77777777" w:rsidR="000E1BF3" w:rsidRDefault="000E1BF3" w:rsidP="000E1BF3">
            <w:pPr>
              <w:widowControl w:val="0"/>
              <w:numPr>
                <w:ilvl w:val="0"/>
                <w:numId w:val="10"/>
              </w:numPr>
              <w:spacing w:after="0"/>
              <w:jc w:val="left"/>
              <w:rPr>
                <w:lang w:val="de-DE"/>
              </w:rPr>
            </w:pPr>
            <w:r>
              <w:rPr>
                <w:lang w:val="de-DE"/>
              </w:rPr>
              <w:t>Löscht das Item aus dem Warenkorb</w:t>
            </w:r>
          </w:p>
        </w:tc>
      </w:tr>
      <w:tr w:rsidR="000E1BF3" w14:paraId="38ECB593"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C98BF" w14:textId="77777777" w:rsidR="000E1BF3" w:rsidRDefault="000E1BF3">
            <w:pPr>
              <w:widowControl w:val="0"/>
            </w:pPr>
            <w:r>
              <w:rPr>
                <w:b/>
              </w:rPr>
              <w:t xml:space="preserve">Alternative flows: </w:t>
            </w:r>
            <w:r>
              <w:t>Item ist nicht im Warenkorb</w:t>
            </w:r>
          </w:p>
        </w:tc>
      </w:tr>
    </w:tbl>
    <w:p w14:paraId="6BFE883D" w14:textId="77777777" w:rsidR="000E1BF3" w:rsidRDefault="000E1BF3" w:rsidP="000E1BF3">
      <w:pPr>
        <w:rPr>
          <w:rFonts w:cs="Arial"/>
          <w:lang w:eastAsia="en-US"/>
        </w:rPr>
      </w:pPr>
    </w:p>
    <w:p w14:paraId="1EBD8313" w14:textId="77777777" w:rsidR="000E1BF3" w:rsidRDefault="000E1BF3" w:rsidP="000E1BF3">
      <w:pPr>
        <w:rPr>
          <w:rFonts w:cs="Arial"/>
        </w:rPr>
      </w:pPr>
      <w:r>
        <w:rPr>
          <w:rFonts w:cs="Arial"/>
        </w:rPr>
        <w:br w:type="page"/>
      </w: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65"/>
      </w:tblGrid>
      <w:tr w:rsidR="000E1BF3" w14:paraId="67803229" w14:textId="77777777" w:rsidTr="000E1BF3">
        <w:trPr>
          <w:trHeight w:val="465"/>
        </w:trPr>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75A2D91" w14:textId="77777777" w:rsidR="000E1BF3" w:rsidRDefault="000E1BF3">
            <w:pPr>
              <w:widowControl w:val="0"/>
              <w:rPr>
                <w:rFonts w:asciiTheme="minorHAnsi" w:eastAsia="Arial" w:hAnsiTheme="minorHAnsi"/>
                <w:b/>
                <w:lang w:val="de-DE"/>
              </w:rPr>
            </w:pPr>
            <w:r>
              <w:rPr>
                <w:b/>
                <w:lang w:val="de-DE"/>
              </w:rPr>
              <w:lastRenderedPageBreak/>
              <w:t>Use Case</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0053" w14:textId="77777777" w:rsidR="000E1BF3" w:rsidRDefault="000E1BF3">
            <w:pPr>
              <w:widowControl w:val="0"/>
              <w:rPr>
                <w:rFonts w:eastAsiaTheme="minorHAnsi"/>
                <w:lang w:val="de-DE"/>
              </w:rPr>
            </w:pPr>
            <w:r>
              <w:rPr>
                <w:lang w:val="de-DE"/>
              </w:rPr>
              <w:t>Einloggen</w:t>
            </w:r>
          </w:p>
        </w:tc>
      </w:tr>
      <w:tr w:rsidR="000E1BF3" w14:paraId="610B7D14"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C115012" w14:textId="77777777" w:rsidR="000E1BF3" w:rsidRDefault="000E1BF3">
            <w:pPr>
              <w:widowControl w:val="0"/>
              <w:rPr>
                <w:b/>
                <w:lang w:val="de-DE"/>
              </w:rPr>
            </w:pPr>
            <w:r>
              <w:rPr>
                <w:b/>
                <w:lang w:val="de-DE"/>
              </w:rPr>
              <w:t>Use Case ID</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A212" w14:textId="77777777" w:rsidR="000E1BF3" w:rsidRDefault="000E1BF3">
            <w:pPr>
              <w:widowControl w:val="0"/>
              <w:rPr>
                <w:lang w:val="de-DE"/>
              </w:rPr>
            </w:pPr>
            <w:r>
              <w:rPr>
                <w:lang w:val="de-DE"/>
              </w:rPr>
              <w:t>3</w:t>
            </w:r>
          </w:p>
        </w:tc>
      </w:tr>
      <w:tr w:rsidR="000E1BF3" w14:paraId="5534C4B7"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10CA61E1" w14:textId="77777777" w:rsidR="000E1BF3" w:rsidRDefault="000E1BF3">
            <w:pPr>
              <w:widowControl w:val="0"/>
              <w:rPr>
                <w:b/>
                <w:lang w:val="de-DE"/>
              </w:rPr>
            </w:pPr>
            <w:r>
              <w:rPr>
                <w:b/>
                <w:lang w:val="de-DE"/>
              </w:rPr>
              <w:t>Description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9A0A6" w14:textId="77777777" w:rsidR="000E1BF3" w:rsidRDefault="000E1BF3">
            <w:pPr>
              <w:widowControl w:val="0"/>
              <w:rPr>
                <w:lang w:val="de-DE"/>
              </w:rPr>
            </w:pPr>
            <w:r>
              <w:rPr>
                <w:lang w:val="de-DE"/>
              </w:rPr>
              <w:t>Benutzer kann sich auf der Website einloggen.</w:t>
            </w:r>
          </w:p>
        </w:tc>
      </w:tr>
      <w:tr w:rsidR="000E1BF3" w14:paraId="23DFCC55"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646B7419" w14:textId="77777777" w:rsidR="000E1BF3" w:rsidRDefault="000E1BF3">
            <w:pPr>
              <w:widowControl w:val="0"/>
              <w:rPr>
                <w:b/>
                <w:lang w:val="de-DE"/>
              </w:rPr>
            </w:pPr>
            <w:r>
              <w:rPr>
                <w:b/>
                <w:lang w:val="de-DE"/>
              </w:rPr>
              <w:t>Precondition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1D833" w14:textId="77777777" w:rsidR="000E1BF3" w:rsidRDefault="000E1BF3">
            <w:pPr>
              <w:widowControl w:val="0"/>
            </w:pPr>
            <w:r>
              <w:t>Benutzer ist nicht registriert</w:t>
            </w:r>
          </w:p>
        </w:tc>
      </w:tr>
      <w:tr w:rsidR="000E1BF3" w14:paraId="3F44B9AF"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BAEAE5F" w14:textId="77777777" w:rsidR="000E1BF3" w:rsidRDefault="000E1BF3">
            <w:pPr>
              <w:widowControl w:val="0"/>
              <w:rPr>
                <w:b/>
                <w:lang w:val="de-DE"/>
              </w:rPr>
            </w:pPr>
            <w:r>
              <w:rPr>
                <w:b/>
                <w:lang w:val="de-DE"/>
              </w:rPr>
              <w:t>Actors (Primary)</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5604" w14:textId="77777777" w:rsidR="000E1BF3" w:rsidRDefault="000E1BF3">
            <w:pPr>
              <w:widowControl w:val="0"/>
              <w:rPr>
                <w:lang w:val="de-DE"/>
              </w:rPr>
            </w:pPr>
            <w:r>
              <w:rPr>
                <w:lang w:val="de-DE"/>
              </w:rPr>
              <w:t>User</w:t>
            </w:r>
          </w:p>
        </w:tc>
      </w:tr>
      <w:tr w:rsidR="000E1BF3" w14:paraId="62A059DE"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4D6F" w14:textId="77777777" w:rsidR="000E1BF3" w:rsidRDefault="000E1BF3">
            <w:pPr>
              <w:widowControl w:val="0"/>
              <w:rPr>
                <w:b/>
                <w:lang w:val="de-DE"/>
              </w:rPr>
            </w:pPr>
            <w:r>
              <w:rPr>
                <w:b/>
                <w:lang w:val="de-DE"/>
              </w:rPr>
              <w:t>Procedure:</w:t>
            </w:r>
          </w:p>
          <w:p w14:paraId="366B7384" w14:textId="77777777" w:rsidR="000E1BF3" w:rsidRDefault="000E1BF3" w:rsidP="000E1BF3">
            <w:pPr>
              <w:widowControl w:val="0"/>
              <w:numPr>
                <w:ilvl w:val="0"/>
                <w:numId w:val="11"/>
              </w:numPr>
              <w:spacing w:after="0"/>
              <w:jc w:val="left"/>
              <w:rPr>
                <w:lang w:val="de-DE"/>
              </w:rPr>
            </w:pPr>
            <w:r>
              <w:rPr>
                <w:lang w:val="de-DE"/>
              </w:rPr>
              <w:t>Benutzer möchte sich registrieren</w:t>
            </w:r>
          </w:p>
          <w:p w14:paraId="533B60C6" w14:textId="77777777" w:rsidR="000E1BF3" w:rsidRDefault="000E1BF3" w:rsidP="000E1BF3">
            <w:pPr>
              <w:widowControl w:val="0"/>
              <w:numPr>
                <w:ilvl w:val="0"/>
                <w:numId w:val="11"/>
              </w:numPr>
              <w:spacing w:after="0"/>
              <w:jc w:val="left"/>
              <w:rPr>
                <w:lang w:val="de-DE"/>
              </w:rPr>
            </w:pPr>
            <w:r>
              <w:rPr>
                <w:lang w:val="de-DE"/>
              </w:rPr>
              <w:t>Benutzer gibt seine Daten an</w:t>
            </w:r>
          </w:p>
          <w:p w14:paraId="27FC7342" w14:textId="77777777" w:rsidR="000E1BF3" w:rsidRDefault="000E1BF3" w:rsidP="000E1BF3">
            <w:pPr>
              <w:widowControl w:val="0"/>
              <w:numPr>
                <w:ilvl w:val="0"/>
                <w:numId w:val="11"/>
              </w:numPr>
              <w:spacing w:after="0"/>
              <w:jc w:val="left"/>
              <w:rPr>
                <w:lang w:val="de-DE"/>
              </w:rPr>
            </w:pPr>
            <w:r>
              <w:rPr>
                <w:lang w:val="de-DE"/>
              </w:rPr>
              <w:t>Benutzer erstellt ein Konto</w:t>
            </w:r>
          </w:p>
          <w:p w14:paraId="1ADE70F6" w14:textId="77777777" w:rsidR="000E1BF3" w:rsidRDefault="000E1BF3" w:rsidP="000E1BF3">
            <w:pPr>
              <w:widowControl w:val="0"/>
              <w:numPr>
                <w:ilvl w:val="0"/>
                <w:numId w:val="11"/>
              </w:numPr>
              <w:spacing w:after="0"/>
              <w:jc w:val="left"/>
              <w:rPr>
                <w:lang w:val="de-DE"/>
              </w:rPr>
            </w:pPr>
            <w:r>
              <w:rPr>
                <w:lang w:val="de-DE"/>
              </w:rPr>
              <w:t>Der Benutzer verknüpft sich mit dem Konto</w:t>
            </w:r>
          </w:p>
        </w:tc>
      </w:tr>
      <w:tr w:rsidR="000E1BF3" w14:paraId="0E8D15F4"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84F2" w14:textId="77777777" w:rsidR="000E1BF3" w:rsidRDefault="000E1BF3">
            <w:pPr>
              <w:widowControl w:val="0"/>
            </w:pPr>
            <w:r>
              <w:rPr>
                <w:b/>
              </w:rPr>
              <w:t xml:space="preserve">Alternative flows: </w:t>
            </w:r>
            <w:r>
              <w:t>Username falsch, Passwort falsch, Konto konnte nicht erstellt werden</w:t>
            </w:r>
          </w:p>
        </w:tc>
      </w:tr>
    </w:tbl>
    <w:p w14:paraId="558FE38B" w14:textId="77777777" w:rsidR="000E1BF3" w:rsidRDefault="000E1BF3" w:rsidP="000E1BF3">
      <w:pPr>
        <w:rPr>
          <w:rFonts w:cs="Arial"/>
          <w:lang w:eastAsia="en-US"/>
        </w:rPr>
      </w:pP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65"/>
      </w:tblGrid>
      <w:tr w:rsidR="000E1BF3" w14:paraId="677390ED" w14:textId="77777777" w:rsidTr="000E1BF3">
        <w:trPr>
          <w:trHeight w:val="465"/>
        </w:trPr>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0C19244A" w14:textId="77777777" w:rsidR="000E1BF3" w:rsidRDefault="000E1BF3">
            <w:pPr>
              <w:widowControl w:val="0"/>
              <w:rPr>
                <w:rFonts w:asciiTheme="minorHAnsi" w:eastAsia="Arial" w:hAnsiTheme="minorHAnsi"/>
                <w:b/>
                <w:lang w:val="de-DE"/>
              </w:rPr>
            </w:pPr>
            <w:r>
              <w:rPr>
                <w:b/>
                <w:lang w:val="de-DE"/>
              </w:rPr>
              <w:t>Use Case</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E7BA" w14:textId="77777777" w:rsidR="000E1BF3" w:rsidRDefault="000E1BF3">
            <w:pPr>
              <w:widowControl w:val="0"/>
              <w:rPr>
                <w:rFonts w:eastAsiaTheme="minorHAnsi"/>
                <w:lang w:val="de-DE"/>
              </w:rPr>
            </w:pPr>
            <w:r>
              <w:rPr>
                <w:lang w:val="de-DE"/>
              </w:rPr>
              <w:t>User registrieren</w:t>
            </w:r>
          </w:p>
        </w:tc>
      </w:tr>
      <w:tr w:rsidR="000E1BF3" w14:paraId="48EB04EE"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578BC371" w14:textId="77777777" w:rsidR="000E1BF3" w:rsidRDefault="000E1BF3">
            <w:pPr>
              <w:widowControl w:val="0"/>
              <w:rPr>
                <w:b/>
                <w:lang w:val="de-DE"/>
              </w:rPr>
            </w:pPr>
            <w:r>
              <w:rPr>
                <w:b/>
                <w:lang w:val="de-DE"/>
              </w:rPr>
              <w:t>Use Case ID</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59CBF" w14:textId="77777777" w:rsidR="000E1BF3" w:rsidRDefault="000E1BF3">
            <w:pPr>
              <w:widowControl w:val="0"/>
              <w:rPr>
                <w:lang w:val="de-DE"/>
              </w:rPr>
            </w:pPr>
            <w:r>
              <w:rPr>
                <w:lang w:val="de-DE"/>
              </w:rPr>
              <w:t>4</w:t>
            </w:r>
          </w:p>
        </w:tc>
      </w:tr>
      <w:tr w:rsidR="000E1BF3" w14:paraId="512D3E7D"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B290B7A" w14:textId="77777777" w:rsidR="000E1BF3" w:rsidRDefault="000E1BF3">
            <w:pPr>
              <w:widowControl w:val="0"/>
              <w:rPr>
                <w:b/>
                <w:lang w:val="de-DE"/>
              </w:rPr>
            </w:pPr>
            <w:r>
              <w:rPr>
                <w:b/>
                <w:lang w:val="de-DE"/>
              </w:rPr>
              <w:t>Description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A5289" w14:textId="77777777" w:rsidR="000E1BF3" w:rsidRDefault="000E1BF3">
            <w:pPr>
              <w:widowControl w:val="0"/>
              <w:rPr>
                <w:lang w:val="de-DE"/>
              </w:rPr>
            </w:pPr>
            <w:r>
              <w:rPr>
                <w:lang w:val="de-DE"/>
              </w:rPr>
              <w:t>Wenn ein Kunde kein Konto hat, muss er sich einen Account erstellen muss</w:t>
            </w:r>
          </w:p>
        </w:tc>
      </w:tr>
      <w:tr w:rsidR="000E1BF3" w14:paraId="251A52A3"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4FC330D4" w14:textId="77777777" w:rsidR="000E1BF3" w:rsidRDefault="000E1BF3">
            <w:pPr>
              <w:widowControl w:val="0"/>
              <w:rPr>
                <w:b/>
                <w:lang w:val="de-DE"/>
              </w:rPr>
            </w:pPr>
            <w:r>
              <w:rPr>
                <w:b/>
                <w:lang w:val="de-DE"/>
              </w:rPr>
              <w:t>Precondition</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12AE" w14:textId="77777777" w:rsidR="000E1BF3" w:rsidRDefault="000E1BF3">
            <w:pPr>
              <w:widowControl w:val="0"/>
            </w:pPr>
            <w:r>
              <w:t xml:space="preserve">Kein Konto vorhanden </w:t>
            </w:r>
          </w:p>
        </w:tc>
      </w:tr>
      <w:tr w:rsidR="000E1BF3" w14:paraId="358A7463" w14:textId="77777777" w:rsidTr="000E1BF3">
        <w:tc>
          <w:tcPr>
            <w:tcW w:w="22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DE0FE3E" w14:textId="77777777" w:rsidR="000E1BF3" w:rsidRDefault="000E1BF3">
            <w:pPr>
              <w:widowControl w:val="0"/>
              <w:rPr>
                <w:b/>
                <w:lang w:val="de-DE"/>
              </w:rPr>
            </w:pPr>
            <w:r>
              <w:rPr>
                <w:b/>
                <w:lang w:val="de-DE"/>
              </w:rPr>
              <w:t>Actors (Primary)</w:t>
            </w:r>
          </w:p>
        </w:tc>
        <w:tc>
          <w:tcPr>
            <w:tcW w:w="7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69838" w14:textId="77777777" w:rsidR="000E1BF3" w:rsidRDefault="000E1BF3">
            <w:pPr>
              <w:widowControl w:val="0"/>
              <w:rPr>
                <w:lang w:val="de-DE"/>
              </w:rPr>
            </w:pPr>
            <w:r>
              <w:rPr>
                <w:lang w:val="de-DE"/>
              </w:rPr>
              <w:t>User</w:t>
            </w:r>
          </w:p>
        </w:tc>
      </w:tr>
      <w:tr w:rsidR="000E1BF3" w14:paraId="36D7BF21"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FBDDA" w14:textId="77777777" w:rsidR="000E1BF3" w:rsidRDefault="000E1BF3">
            <w:pPr>
              <w:widowControl w:val="0"/>
              <w:rPr>
                <w:b/>
                <w:lang w:val="de-DE"/>
              </w:rPr>
            </w:pPr>
            <w:r>
              <w:rPr>
                <w:b/>
                <w:lang w:val="de-DE"/>
              </w:rPr>
              <w:t>Procedure:</w:t>
            </w:r>
          </w:p>
          <w:p w14:paraId="5A431D66" w14:textId="77777777" w:rsidR="000E1BF3" w:rsidRDefault="000E1BF3" w:rsidP="000E1BF3">
            <w:pPr>
              <w:widowControl w:val="0"/>
              <w:numPr>
                <w:ilvl w:val="0"/>
                <w:numId w:val="12"/>
              </w:numPr>
              <w:spacing w:after="0"/>
              <w:jc w:val="left"/>
              <w:rPr>
                <w:lang w:val="de-DE"/>
              </w:rPr>
            </w:pPr>
            <w:r>
              <w:rPr>
                <w:lang w:val="de-DE"/>
              </w:rPr>
              <w:t>Der Benutzer darf kein Konto besitzen</w:t>
            </w:r>
          </w:p>
          <w:p w14:paraId="5BCBBDA6" w14:textId="77777777" w:rsidR="000E1BF3" w:rsidRDefault="000E1BF3" w:rsidP="000E1BF3">
            <w:pPr>
              <w:widowControl w:val="0"/>
              <w:numPr>
                <w:ilvl w:val="0"/>
                <w:numId w:val="12"/>
              </w:numPr>
              <w:spacing w:after="0"/>
              <w:jc w:val="left"/>
              <w:rPr>
                <w:lang w:val="de-DE"/>
              </w:rPr>
            </w:pPr>
            <w:r>
              <w:rPr>
                <w:lang w:val="de-DE"/>
              </w:rPr>
              <w:t>Der Benutzer erstellt sich ein Konto</w:t>
            </w:r>
          </w:p>
          <w:p w14:paraId="32378337" w14:textId="77777777" w:rsidR="000E1BF3" w:rsidRDefault="000E1BF3" w:rsidP="000E1BF3">
            <w:pPr>
              <w:widowControl w:val="0"/>
              <w:numPr>
                <w:ilvl w:val="0"/>
                <w:numId w:val="12"/>
              </w:numPr>
              <w:spacing w:after="0"/>
              <w:jc w:val="left"/>
              <w:rPr>
                <w:lang w:val="de-DE"/>
              </w:rPr>
            </w:pPr>
            <w:r>
              <w:rPr>
                <w:lang w:val="de-DE"/>
              </w:rPr>
              <w:t>Der Benutzername und das Passwort werden angegeben</w:t>
            </w:r>
          </w:p>
          <w:p w14:paraId="16B19CC4" w14:textId="77777777" w:rsidR="000E1BF3" w:rsidRDefault="000E1BF3" w:rsidP="000E1BF3">
            <w:pPr>
              <w:widowControl w:val="0"/>
              <w:numPr>
                <w:ilvl w:val="0"/>
                <w:numId w:val="12"/>
              </w:numPr>
              <w:spacing w:after="0"/>
              <w:jc w:val="left"/>
              <w:rPr>
                <w:lang w:val="de-DE"/>
              </w:rPr>
            </w:pPr>
            <w:r>
              <w:rPr>
                <w:lang w:val="de-DE"/>
              </w:rPr>
              <w:t>Ein Konto ist erstellt worden</w:t>
            </w:r>
          </w:p>
        </w:tc>
      </w:tr>
      <w:tr w:rsidR="000E1BF3" w14:paraId="6C7834D5" w14:textId="77777777" w:rsidTr="000E1BF3">
        <w:trPr>
          <w:trHeight w:val="420"/>
        </w:trPr>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2A1C" w14:textId="77777777" w:rsidR="000E1BF3" w:rsidRDefault="000E1BF3">
            <w:pPr>
              <w:widowControl w:val="0"/>
            </w:pPr>
            <w:r>
              <w:rPr>
                <w:b/>
              </w:rPr>
              <w:t xml:space="preserve">Alternative flows: </w:t>
            </w:r>
            <w:r>
              <w:t>Benutzername oder Passwort ist falsch</w:t>
            </w:r>
          </w:p>
        </w:tc>
      </w:tr>
    </w:tbl>
    <w:p w14:paraId="5A8FC637" w14:textId="77777777" w:rsidR="000E1BF3" w:rsidRDefault="000E1BF3" w:rsidP="000E1BF3">
      <w:pPr>
        <w:rPr>
          <w:rFonts w:cs="Arial"/>
          <w:lang w:eastAsia="en-US"/>
        </w:rPr>
      </w:pPr>
    </w:p>
    <w:p w14:paraId="58B4091D" w14:textId="77777777" w:rsidR="000E1BF3" w:rsidRDefault="000E1BF3" w:rsidP="000E1BF3">
      <w:pPr>
        <w:rPr>
          <w:rFonts w:asciiTheme="minorHAnsi" w:hAnsiTheme="minorHAnsi"/>
        </w:rPr>
      </w:pPr>
    </w:p>
    <w:p w14:paraId="624EE54E" w14:textId="07BFD434" w:rsidR="00906314" w:rsidRDefault="00906314" w:rsidP="00906314"/>
    <w:p w14:paraId="5D89ABBD" w14:textId="77777777" w:rsidR="005E32D4" w:rsidRDefault="005E32D4">
      <w:pPr>
        <w:spacing w:after="200" w:line="276" w:lineRule="auto"/>
        <w:jc w:val="left"/>
        <w:rPr>
          <w:rFonts w:eastAsiaTheme="majorEastAsia" w:cstheme="majorBidi"/>
          <w:b/>
          <w:bCs/>
          <w:color w:val="000000" w:themeColor="text1"/>
          <w:sz w:val="28"/>
          <w:szCs w:val="28"/>
        </w:rPr>
      </w:pPr>
      <w:r>
        <w:br w:type="page"/>
      </w:r>
    </w:p>
    <w:p w14:paraId="4F12C56A" w14:textId="7CEDB798" w:rsidR="00C56474" w:rsidRDefault="00906314" w:rsidP="008B67E9">
      <w:pPr>
        <w:pStyle w:val="berschrift1"/>
      </w:pPr>
      <w:bookmarkStart w:id="39" w:name="_Toc107773340"/>
      <w:r>
        <w:lastRenderedPageBreak/>
        <w:t>Test-Cases</w:t>
      </w:r>
      <w:bookmarkEnd w:id="39"/>
    </w:p>
    <w:p w14:paraId="46A9311D" w14:textId="1AF40391" w:rsidR="00585729" w:rsidRPr="00585729" w:rsidRDefault="00585729" w:rsidP="00585729">
      <w:pPr>
        <w:pStyle w:val="berschrift2"/>
      </w:pPr>
      <w:bookmarkStart w:id="40" w:name="_Toc107773341"/>
      <w:r>
        <w:t>Ohne Admin</w:t>
      </w:r>
      <w:bookmarkEnd w:id="40"/>
    </w:p>
    <w:tbl>
      <w:tblPr>
        <w:tblStyle w:val="Tabellenraster"/>
        <w:tblW w:w="9586" w:type="dxa"/>
        <w:tblLook w:val="04A0" w:firstRow="1" w:lastRow="0" w:firstColumn="1" w:lastColumn="0" w:noHBand="0" w:noVBand="1"/>
      </w:tblPr>
      <w:tblGrid>
        <w:gridCol w:w="2391"/>
        <w:gridCol w:w="2398"/>
        <w:gridCol w:w="2398"/>
        <w:gridCol w:w="2399"/>
      </w:tblGrid>
      <w:tr w:rsidR="005E53C9" w14:paraId="2D7F8B07" w14:textId="77777777" w:rsidTr="005E53C9">
        <w:trPr>
          <w:cnfStyle w:val="100000000000" w:firstRow="1" w:lastRow="0" w:firstColumn="0" w:lastColumn="0" w:oddVBand="0" w:evenVBand="0" w:oddHBand="0" w:evenHBand="0" w:firstRowFirstColumn="0" w:firstRowLastColumn="0" w:lastRowFirstColumn="0" w:lastRowLastColumn="0"/>
          <w:trHeight w:val="681"/>
        </w:trPr>
        <w:tc>
          <w:tcPr>
            <w:tcW w:w="2391" w:type="dxa"/>
          </w:tcPr>
          <w:p w14:paraId="6BB8AB09" w14:textId="7A01E667" w:rsidR="00BC6913" w:rsidRDefault="00BC6913" w:rsidP="004C09FA">
            <w:r>
              <w:t>Test Case</w:t>
            </w:r>
          </w:p>
        </w:tc>
        <w:tc>
          <w:tcPr>
            <w:tcW w:w="2398" w:type="dxa"/>
          </w:tcPr>
          <w:p w14:paraId="268661FF" w14:textId="10E42244" w:rsidR="00BC6913" w:rsidRDefault="00BC6913" w:rsidP="004C09FA">
            <w:r>
              <w:t>Erwartet</w:t>
            </w:r>
          </w:p>
        </w:tc>
        <w:tc>
          <w:tcPr>
            <w:tcW w:w="2398" w:type="dxa"/>
          </w:tcPr>
          <w:p w14:paraId="0C6A3281" w14:textId="1EC304E1" w:rsidR="00BC6913" w:rsidRDefault="00BC6913" w:rsidP="004C09FA">
            <w:r>
              <w:t>Erhalten</w:t>
            </w:r>
          </w:p>
        </w:tc>
        <w:tc>
          <w:tcPr>
            <w:tcW w:w="2399" w:type="dxa"/>
          </w:tcPr>
          <w:p w14:paraId="6120418C" w14:textId="6DA42B89" w:rsidR="00BC6913" w:rsidRDefault="00BC6913" w:rsidP="004C09FA">
            <w:r>
              <w:t>Ergebnis</w:t>
            </w:r>
          </w:p>
        </w:tc>
      </w:tr>
      <w:tr w:rsidR="005E53C9" w14:paraId="65860218" w14:textId="77777777" w:rsidTr="005E53C9">
        <w:trPr>
          <w:trHeight w:val="654"/>
        </w:trPr>
        <w:tc>
          <w:tcPr>
            <w:tcW w:w="2391" w:type="dxa"/>
          </w:tcPr>
          <w:p w14:paraId="110545FD" w14:textId="150F3AA5" w:rsidR="00BC6913" w:rsidRDefault="00BC6913" w:rsidP="004C09FA">
            <w:r>
              <w:t>Wenn ein Benutzer keinen Account hat, soll er einen erstellen können.</w:t>
            </w:r>
          </w:p>
        </w:tc>
        <w:tc>
          <w:tcPr>
            <w:tcW w:w="2398" w:type="dxa"/>
          </w:tcPr>
          <w:p w14:paraId="125AC877" w14:textId="2B812737" w:rsidR="00BC6913" w:rsidRDefault="00A44CC0" w:rsidP="004C09FA">
            <w:r>
              <w:t xml:space="preserve">Der Benutzer ist eingeloggt und </w:t>
            </w:r>
            <w:r w:rsidR="00AB56F0">
              <w:t>hat einen neuen Account</w:t>
            </w:r>
          </w:p>
        </w:tc>
        <w:tc>
          <w:tcPr>
            <w:tcW w:w="2398" w:type="dxa"/>
          </w:tcPr>
          <w:p w14:paraId="3FC930A2" w14:textId="6BA02CFA" w:rsidR="00BC6913" w:rsidRDefault="00E93474" w:rsidP="004C09FA">
            <w:r>
              <w:t xml:space="preserve">Benutzer hat ein Konto und wurde </w:t>
            </w:r>
          </w:p>
        </w:tc>
        <w:tc>
          <w:tcPr>
            <w:tcW w:w="2399" w:type="dxa"/>
            <w:shd w:val="clear" w:color="auto" w:fill="00B050"/>
          </w:tcPr>
          <w:p w14:paraId="245B818F" w14:textId="5D11E0F4" w:rsidR="00BC6913" w:rsidRDefault="002022B3" w:rsidP="004C09FA">
            <w:r>
              <w:t>Positiv</w:t>
            </w:r>
          </w:p>
        </w:tc>
      </w:tr>
      <w:tr w:rsidR="005E53C9" w14:paraId="37E95A55" w14:textId="77777777" w:rsidTr="005E53C9">
        <w:trPr>
          <w:trHeight w:val="681"/>
        </w:trPr>
        <w:tc>
          <w:tcPr>
            <w:tcW w:w="2391" w:type="dxa"/>
          </w:tcPr>
          <w:p w14:paraId="610B46EE" w14:textId="191B7236" w:rsidR="00BC6913" w:rsidRDefault="00BD7169" w:rsidP="004C09FA">
            <w:r>
              <w:t xml:space="preserve">Wenn ein Benutzer einen Account </w:t>
            </w:r>
            <w:r w:rsidR="00D72499">
              <w:t>hat, soll er sich damit anmelden können.</w:t>
            </w:r>
          </w:p>
        </w:tc>
        <w:tc>
          <w:tcPr>
            <w:tcW w:w="2398" w:type="dxa"/>
          </w:tcPr>
          <w:p w14:paraId="08AD0E1A" w14:textId="67113B4A" w:rsidR="00BC6913" w:rsidRDefault="001E1279" w:rsidP="004C09FA">
            <w:r>
              <w:t>Der Benutzer ist eingeloggt mit seinem Account</w:t>
            </w:r>
          </w:p>
        </w:tc>
        <w:tc>
          <w:tcPr>
            <w:tcW w:w="2398" w:type="dxa"/>
          </w:tcPr>
          <w:p w14:paraId="7202B5A9" w14:textId="136C6CAD" w:rsidR="00BC6913" w:rsidRDefault="001E1279" w:rsidP="004C09FA">
            <w:r>
              <w:t>Der Benutzer ist mit seinem Account angemeldet.</w:t>
            </w:r>
          </w:p>
        </w:tc>
        <w:tc>
          <w:tcPr>
            <w:tcW w:w="2399" w:type="dxa"/>
            <w:shd w:val="clear" w:color="auto" w:fill="00B050"/>
          </w:tcPr>
          <w:p w14:paraId="6D0019C4" w14:textId="73593A22" w:rsidR="00BC6913" w:rsidRDefault="004F4DA9" w:rsidP="004C09FA">
            <w:r>
              <w:t>Positiv</w:t>
            </w:r>
          </w:p>
        </w:tc>
      </w:tr>
      <w:tr w:rsidR="005E53C9" w14:paraId="3446FD37" w14:textId="77777777" w:rsidTr="005E53C9">
        <w:trPr>
          <w:trHeight w:val="654"/>
        </w:trPr>
        <w:tc>
          <w:tcPr>
            <w:tcW w:w="2391" w:type="dxa"/>
          </w:tcPr>
          <w:p w14:paraId="0E3B3889" w14:textId="218A4809" w:rsidR="00BC6913" w:rsidRDefault="001472D4" w:rsidP="004C09FA">
            <w:r>
              <w:t>Produkt zu dem Warenkorb hinzufügen</w:t>
            </w:r>
          </w:p>
        </w:tc>
        <w:tc>
          <w:tcPr>
            <w:tcW w:w="2398" w:type="dxa"/>
          </w:tcPr>
          <w:p w14:paraId="10F4A874" w14:textId="3142A31B" w:rsidR="00BC6913" w:rsidRDefault="00E96392" w:rsidP="004C09FA">
            <w:r>
              <w:t>Das Produkt befindet sich in dem Warenkorb</w:t>
            </w:r>
          </w:p>
        </w:tc>
        <w:tc>
          <w:tcPr>
            <w:tcW w:w="2398" w:type="dxa"/>
          </w:tcPr>
          <w:p w14:paraId="14EF24F6" w14:textId="6253D75E" w:rsidR="00BC6913" w:rsidRDefault="005E6653" w:rsidP="004C09FA">
            <w:r>
              <w:t>Das Produkt ist in dem Warenkorb</w:t>
            </w:r>
          </w:p>
        </w:tc>
        <w:tc>
          <w:tcPr>
            <w:tcW w:w="2399" w:type="dxa"/>
            <w:shd w:val="clear" w:color="auto" w:fill="00B050"/>
          </w:tcPr>
          <w:p w14:paraId="3569BB66" w14:textId="157105D7" w:rsidR="00BC6913" w:rsidRDefault="00D753E5" w:rsidP="004C09FA">
            <w:r>
              <w:t>Positiv</w:t>
            </w:r>
          </w:p>
        </w:tc>
      </w:tr>
      <w:tr w:rsidR="005E53C9" w14:paraId="34B18FD5" w14:textId="77777777" w:rsidTr="005E53C9">
        <w:trPr>
          <w:trHeight w:val="681"/>
        </w:trPr>
        <w:tc>
          <w:tcPr>
            <w:tcW w:w="2391" w:type="dxa"/>
          </w:tcPr>
          <w:p w14:paraId="226CF38F" w14:textId="4EDD5CA5" w:rsidR="00BC6913" w:rsidRDefault="009F581C" w:rsidP="004C09FA">
            <w:r>
              <w:t xml:space="preserve">Produkt </w:t>
            </w:r>
            <w:r w:rsidR="000B7EA9">
              <w:t>aus dem Warenkorb wieder entfernen</w:t>
            </w:r>
          </w:p>
        </w:tc>
        <w:tc>
          <w:tcPr>
            <w:tcW w:w="2398" w:type="dxa"/>
          </w:tcPr>
          <w:p w14:paraId="48C880DA" w14:textId="7C919F89" w:rsidR="00BC6913" w:rsidRDefault="000B7EA9" w:rsidP="004C09FA">
            <w:r>
              <w:t>Produkt ist nicht mehr im Warenkorb</w:t>
            </w:r>
          </w:p>
        </w:tc>
        <w:tc>
          <w:tcPr>
            <w:tcW w:w="2398" w:type="dxa"/>
          </w:tcPr>
          <w:p w14:paraId="4F04051C" w14:textId="09A10237" w:rsidR="00BC6913" w:rsidRDefault="00DF300C" w:rsidP="004C09FA">
            <w:r>
              <w:t>Das Produkt befindet sich nicht mehr in dem Warenkorb</w:t>
            </w:r>
          </w:p>
        </w:tc>
        <w:tc>
          <w:tcPr>
            <w:tcW w:w="2399" w:type="dxa"/>
            <w:shd w:val="clear" w:color="auto" w:fill="00B050"/>
          </w:tcPr>
          <w:p w14:paraId="6844DBCF" w14:textId="5F3D4531" w:rsidR="00BC6913" w:rsidRDefault="00D902E9" w:rsidP="004C09FA">
            <w:r>
              <w:t>Positiv</w:t>
            </w:r>
          </w:p>
        </w:tc>
      </w:tr>
      <w:tr w:rsidR="005E53C9" w14:paraId="53620B37" w14:textId="77777777" w:rsidTr="005E53C9">
        <w:trPr>
          <w:trHeight w:val="654"/>
        </w:trPr>
        <w:tc>
          <w:tcPr>
            <w:tcW w:w="2391" w:type="dxa"/>
          </w:tcPr>
          <w:p w14:paraId="1AE7ACFB" w14:textId="5121AF18" w:rsidR="00BC6913" w:rsidRDefault="00D902E9" w:rsidP="004C09FA">
            <w:r>
              <w:t xml:space="preserve">Wenn </w:t>
            </w:r>
            <w:r w:rsidR="0070066F">
              <w:t>das Produkt einem gefällt, kann man das Produkt bewerten</w:t>
            </w:r>
          </w:p>
        </w:tc>
        <w:tc>
          <w:tcPr>
            <w:tcW w:w="2398" w:type="dxa"/>
          </w:tcPr>
          <w:p w14:paraId="44E3E16A" w14:textId="6AC3C463" w:rsidR="00BC6913" w:rsidRDefault="00091A55" w:rsidP="004C09FA">
            <w:r>
              <w:t>Der Benutzer gibt eine Bewertung ab und diese wird angezeigt</w:t>
            </w:r>
          </w:p>
        </w:tc>
        <w:tc>
          <w:tcPr>
            <w:tcW w:w="2398" w:type="dxa"/>
          </w:tcPr>
          <w:p w14:paraId="754B7D3D" w14:textId="1BDE873B" w:rsidR="00BC6913" w:rsidRDefault="00BB0BB6" w:rsidP="004C09FA">
            <w:r>
              <w:t>Die Bewertung wird von dem Benutzer angezeigt</w:t>
            </w:r>
          </w:p>
        </w:tc>
        <w:tc>
          <w:tcPr>
            <w:tcW w:w="2399" w:type="dxa"/>
            <w:shd w:val="clear" w:color="auto" w:fill="00B050"/>
          </w:tcPr>
          <w:p w14:paraId="6C109647" w14:textId="5073B2AD" w:rsidR="00BC6913" w:rsidRDefault="00BB0BB6" w:rsidP="004C09FA">
            <w:r>
              <w:t>Positiv</w:t>
            </w:r>
          </w:p>
        </w:tc>
      </w:tr>
      <w:tr w:rsidR="005E53C9" w14:paraId="643CE9AB" w14:textId="77777777" w:rsidTr="005E53C9">
        <w:trPr>
          <w:trHeight w:val="681"/>
        </w:trPr>
        <w:tc>
          <w:tcPr>
            <w:tcW w:w="2391" w:type="dxa"/>
          </w:tcPr>
          <w:p w14:paraId="73552CB2" w14:textId="59FF1202" w:rsidR="00BC6913" w:rsidRDefault="00FE50D4" w:rsidP="004C09FA">
            <w:r>
              <w:t>Die Bewertung kann entfernt werden</w:t>
            </w:r>
          </w:p>
        </w:tc>
        <w:tc>
          <w:tcPr>
            <w:tcW w:w="2398" w:type="dxa"/>
          </w:tcPr>
          <w:p w14:paraId="25A0A233" w14:textId="381D0B23" w:rsidR="00BC6913" w:rsidRDefault="00FE50D4" w:rsidP="004C09FA">
            <w:r>
              <w:t>Der Benutzer kann seine eigene Bewertung wieder entfernen</w:t>
            </w:r>
          </w:p>
        </w:tc>
        <w:tc>
          <w:tcPr>
            <w:tcW w:w="2398" w:type="dxa"/>
          </w:tcPr>
          <w:p w14:paraId="1E7B49FC" w14:textId="03E84B71" w:rsidR="00BC6913" w:rsidRDefault="00285BA3" w:rsidP="004C09FA">
            <w:r>
              <w:t>Die Bewertung wird nicht mehr angezeigt</w:t>
            </w:r>
          </w:p>
        </w:tc>
        <w:tc>
          <w:tcPr>
            <w:tcW w:w="2399" w:type="dxa"/>
            <w:shd w:val="clear" w:color="auto" w:fill="00B050"/>
          </w:tcPr>
          <w:p w14:paraId="7AD1F8A6" w14:textId="4084422E" w:rsidR="00BC6913" w:rsidRDefault="00E271AC" w:rsidP="004C09FA">
            <w:r>
              <w:t>Positiv</w:t>
            </w:r>
          </w:p>
        </w:tc>
      </w:tr>
    </w:tbl>
    <w:p w14:paraId="79B08F25" w14:textId="5DAE2B5F" w:rsidR="00351F28" w:rsidRDefault="00351F28">
      <w:pPr>
        <w:spacing w:after="200" w:line="276" w:lineRule="auto"/>
        <w:jc w:val="left"/>
        <w:rPr>
          <w:rFonts w:eastAsiaTheme="majorEastAsia" w:cstheme="majorBidi"/>
          <w:b/>
          <w:bCs/>
          <w:color w:val="000000" w:themeColor="text1"/>
          <w:sz w:val="24"/>
          <w:szCs w:val="26"/>
        </w:rPr>
      </w:pPr>
    </w:p>
    <w:p w14:paraId="71F0B69F" w14:textId="1E713FFD" w:rsidR="00351F28" w:rsidRDefault="00351F28" w:rsidP="00351F28">
      <w:pPr>
        <w:pStyle w:val="berschrift2"/>
      </w:pPr>
      <w:bookmarkStart w:id="41" w:name="_Toc107773342"/>
      <w:r>
        <w:t>Mit Admin</w:t>
      </w:r>
      <w:bookmarkEnd w:id="41"/>
    </w:p>
    <w:tbl>
      <w:tblPr>
        <w:tblStyle w:val="Tabellenraster"/>
        <w:tblW w:w="9586" w:type="dxa"/>
        <w:tblLook w:val="04A0" w:firstRow="1" w:lastRow="0" w:firstColumn="1" w:lastColumn="0" w:noHBand="0" w:noVBand="1"/>
      </w:tblPr>
      <w:tblGrid>
        <w:gridCol w:w="2391"/>
        <w:gridCol w:w="2398"/>
        <w:gridCol w:w="2398"/>
        <w:gridCol w:w="2399"/>
      </w:tblGrid>
      <w:tr w:rsidR="00351F28" w14:paraId="5B3981A4" w14:textId="77777777" w:rsidTr="00407561">
        <w:trPr>
          <w:cnfStyle w:val="100000000000" w:firstRow="1" w:lastRow="0" w:firstColumn="0" w:lastColumn="0" w:oddVBand="0" w:evenVBand="0" w:oddHBand="0" w:evenHBand="0" w:firstRowFirstColumn="0" w:firstRowLastColumn="0" w:lastRowFirstColumn="0" w:lastRowLastColumn="0"/>
          <w:trHeight w:val="681"/>
        </w:trPr>
        <w:tc>
          <w:tcPr>
            <w:tcW w:w="2391" w:type="dxa"/>
          </w:tcPr>
          <w:p w14:paraId="62DB493C" w14:textId="77777777" w:rsidR="00351F28" w:rsidRDefault="00351F28" w:rsidP="00407561">
            <w:r>
              <w:t>Test Case</w:t>
            </w:r>
          </w:p>
        </w:tc>
        <w:tc>
          <w:tcPr>
            <w:tcW w:w="2398" w:type="dxa"/>
          </w:tcPr>
          <w:p w14:paraId="119573DE" w14:textId="77777777" w:rsidR="00351F28" w:rsidRDefault="00351F28" w:rsidP="00407561">
            <w:r>
              <w:t>Erwartet</w:t>
            </w:r>
          </w:p>
        </w:tc>
        <w:tc>
          <w:tcPr>
            <w:tcW w:w="2398" w:type="dxa"/>
          </w:tcPr>
          <w:p w14:paraId="2D8AC2CC" w14:textId="77777777" w:rsidR="00351F28" w:rsidRDefault="00351F28" w:rsidP="00407561">
            <w:r>
              <w:t>Erhalten</w:t>
            </w:r>
          </w:p>
        </w:tc>
        <w:tc>
          <w:tcPr>
            <w:tcW w:w="2399" w:type="dxa"/>
          </w:tcPr>
          <w:p w14:paraId="3F5FD9F6" w14:textId="77777777" w:rsidR="00351F28" w:rsidRDefault="00351F28" w:rsidP="00407561">
            <w:r>
              <w:t>Ergebnis</w:t>
            </w:r>
          </w:p>
        </w:tc>
      </w:tr>
      <w:tr w:rsidR="00351F28" w14:paraId="754CD443" w14:textId="77777777" w:rsidTr="00407561">
        <w:trPr>
          <w:trHeight w:val="654"/>
        </w:trPr>
        <w:tc>
          <w:tcPr>
            <w:tcW w:w="2391" w:type="dxa"/>
          </w:tcPr>
          <w:p w14:paraId="482F5129" w14:textId="18C3601C" w:rsidR="00351F28" w:rsidRDefault="003C128E" w:rsidP="00407561">
            <w:r>
              <w:t>Der Admin kann einen User bearbeiten</w:t>
            </w:r>
            <w:r w:rsidR="0079418E">
              <w:t xml:space="preserve"> oder löschen</w:t>
            </w:r>
          </w:p>
        </w:tc>
        <w:tc>
          <w:tcPr>
            <w:tcW w:w="2398" w:type="dxa"/>
          </w:tcPr>
          <w:p w14:paraId="5A4970E7" w14:textId="53E52E5D" w:rsidR="00351F28" w:rsidRDefault="0079418E" w:rsidP="00407561">
            <w:r>
              <w:t xml:space="preserve">Der User </w:t>
            </w:r>
            <w:r w:rsidR="00A43247">
              <w:t>wird von dem Admin entfernt</w:t>
            </w:r>
            <w:r w:rsidR="002072B1">
              <w:t xml:space="preserve"> oder gelöscht</w:t>
            </w:r>
          </w:p>
        </w:tc>
        <w:tc>
          <w:tcPr>
            <w:tcW w:w="2398" w:type="dxa"/>
          </w:tcPr>
          <w:p w14:paraId="4E7D340B" w14:textId="47C2EC79" w:rsidR="00351F28" w:rsidRDefault="00A43247" w:rsidP="00407561">
            <w:r>
              <w:t>Der User wurde bearbeitet oder gelöscht</w:t>
            </w:r>
            <w:r w:rsidR="00351F28">
              <w:t xml:space="preserve"> </w:t>
            </w:r>
          </w:p>
        </w:tc>
        <w:tc>
          <w:tcPr>
            <w:tcW w:w="2399" w:type="dxa"/>
            <w:shd w:val="clear" w:color="auto" w:fill="00B050"/>
          </w:tcPr>
          <w:p w14:paraId="344279F1" w14:textId="77777777" w:rsidR="00351F28" w:rsidRDefault="00351F28" w:rsidP="00407561">
            <w:r>
              <w:t>Positiv</w:t>
            </w:r>
          </w:p>
        </w:tc>
      </w:tr>
      <w:tr w:rsidR="00083567" w14:paraId="204D62E8" w14:textId="77777777" w:rsidTr="00407561">
        <w:trPr>
          <w:trHeight w:val="654"/>
        </w:trPr>
        <w:tc>
          <w:tcPr>
            <w:tcW w:w="2391" w:type="dxa"/>
          </w:tcPr>
          <w:p w14:paraId="07E1D9B0" w14:textId="512ACAF7" w:rsidR="00083567" w:rsidRDefault="00083567" w:rsidP="00407561">
            <w:r>
              <w:t>Der Admin kann Produkte hinzufügen, löschen oder bearbeiten.</w:t>
            </w:r>
          </w:p>
        </w:tc>
        <w:tc>
          <w:tcPr>
            <w:tcW w:w="2398" w:type="dxa"/>
          </w:tcPr>
          <w:p w14:paraId="7E68E770" w14:textId="5F3470EB" w:rsidR="00083567" w:rsidRDefault="008B451D" w:rsidP="00407561">
            <w:r>
              <w:t xml:space="preserve">Das Produkt wurde gelöscht, bearbeitet oder </w:t>
            </w:r>
            <w:r w:rsidR="00301AFC">
              <w:t>hinzugefügt</w:t>
            </w:r>
          </w:p>
        </w:tc>
        <w:tc>
          <w:tcPr>
            <w:tcW w:w="2398" w:type="dxa"/>
          </w:tcPr>
          <w:p w14:paraId="19839DDD" w14:textId="689F34FD" w:rsidR="00083567" w:rsidRDefault="00301AFC" w:rsidP="00407561">
            <w:r>
              <w:t>Das Produkt wurde erfolgreich gelöscht, hinzugefügt oder bearbeitet</w:t>
            </w:r>
          </w:p>
        </w:tc>
        <w:tc>
          <w:tcPr>
            <w:tcW w:w="2399" w:type="dxa"/>
            <w:shd w:val="clear" w:color="auto" w:fill="00B050"/>
          </w:tcPr>
          <w:p w14:paraId="694BE998" w14:textId="7970D3B9" w:rsidR="00083567" w:rsidRDefault="00455C08" w:rsidP="00407561">
            <w:r>
              <w:t>Positiv</w:t>
            </w:r>
          </w:p>
        </w:tc>
      </w:tr>
    </w:tbl>
    <w:p w14:paraId="232523CE" w14:textId="6782C287" w:rsidR="00F2247F" w:rsidRDefault="00F2247F" w:rsidP="00351F28"/>
    <w:p w14:paraId="01801182" w14:textId="6FB2ABDA" w:rsidR="0002308A" w:rsidRDefault="0002308A">
      <w:pPr>
        <w:spacing w:after="200" w:line="276" w:lineRule="auto"/>
        <w:jc w:val="left"/>
      </w:pPr>
      <w:r>
        <w:br w:type="page"/>
      </w:r>
    </w:p>
    <w:p w14:paraId="3FC3BC17" w14:textId="588ACD52" w:rsidR="0002308A" w:rsidRDefault="0002308A" w:rsidP="0093788C">
      <w:pPr>
        <w:pStyle w:val="berschrift1"/>
        <w:rPr>
          <w:noProof/>
        </w:rPr>
      </w:pPr>
      <w:r>
        <w:lastRenderedPageBreak/>
        <w:t>ER</w:t>
      </w:r>
      <w:r w:rsidR="0093788C">
        <w:rPr>
          <w:noProof/>
        </w:rPr>
        <w:t>M</w:t>
      </w:r>
    </w:p>
    <w:p w14:paraId="5FF3A013" w14:textId="1A5F6A1A" w:rsidR="0093788C" w:rsidRPr="0093788C" w:rsidRDefault="0093788C" w:rsidP="0093788C">
      <w:r w:rsidRPr="0093788C">
        <w:rPr>
          <w:noProof/>
        </w:rPr>
        <w:drawing>
          <wp:inline distT="0" distB="0" distL="0" distR="0" wp14:anchorId="27C2A81D" wp14:editId="032B7EC6">
            <wp:extent cx="5939790" cy="5873115"/>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9790" cy="5873115"/>
                    </a:xfrm>
                    <a:prstGeom prst="rect">
                      <a:avLst/>
                    </a:prstGeom>
                    <a:noFill/>
                    <a:ln>
                      <a:noFill/>
                    </a:ln>
                  </pic:spPr>
                </pic:pic>
              </a:graphicData>
            </a:graphic>
          </wp:inline>
        </w:drawing>
      </w:r>
    </w:p>
    <w:sectPr w:rsidR="0093788C" w:rsidRPr="0093788C" w:rsidSect="004A71A0">
      <w:footerReference w:type="default" r:id="rId21"/>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71C4" w14:textId="77777777" w:rsidR="007B7633" w:rsidRDefault="007B7633" w:rsidP="00E4787B">
      <w:pPr>
        <w:spacing w:after="0"/>
      </w:pPr>
      <w:r>
        <w:separator/>
      </w:r>
    </w:p>
  </w:endnote>
  <w:endnote w:type="continuationSeparator" w:id="0">
    <w:p w14:paraId="513852BC" w14:textId="77777777" w:rsidR="007B7633" w:rsidRDefault="007B7633"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0016F" w14:textId="77777777" w:rsidR="00B111A4" w:rsidRDefault="00B111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FE4A"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59776" behindDoc="0" locked="0" layoutInCell="1" allowOverlap="1" wp14:anchorId="1A5C0783" wp14:editId="5798DB6B">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33FB" w14:textId="77777777" w:rsidR="00B111A4" w:rsidRDefault="00B111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0099"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57728" behindDoc="0" locked="0" layoutInCell="1" allowOverlap="1" wp14:anchorId="28BE775D" wp14:editId="2DF5EAB3">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3A71F"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58752" behindDoc="0" locked="0" layoutInCell="1" allowOverlap="1" wp14:anchorId="4E39AC8B" wp14:editId="159D3055">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DB858" w14:textId="77777777" w:rsidR="007B7633" w:rsidRDefault="007B7633" w:rsidP="00E4787B">
      <w:pPr>
        <w:spacing w:after="0"/>
      </w:pPr>
      <w:r>
        <w:separator/>
      </w:r>
    </w:p>
  </w:footnote>
  <w:footnote w:type="continuationSeparator" w:id="0">
    <w:p w14:paraId="7F495ADA" w14:textId="77777777" w:rsidR="007B7633" w:rsidRDefault="007B7633"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293BA" w14:textId="77777777" w:rsidR="00B111A4" w:rsidRDefault="00B111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8B0C" w14:textId="77BC2F33"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55680" behindDoc="0" locked="0" layoutInCell="1" allowOverlap="1" wp14:anchorId="07B4B287" wp14:editId="3A318F87">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Content>
        <w:r w:rsidR="00D67447">
          <w:rPr>
            <w:rFonts w:cs="Arial"/>
            <w:b/>
          </w:rPr>
          <w:t>Skaterer</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Content>
      <w:p w14:paraId="3A230907" w14:textId="4EF355C3" w:rsidR="004A71A0" w:rsidRPr="00BC384F" w:rsidRDefault="00197380"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Skateshop</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6D1E17D3" w14:textId="77777777" w:rsidR="006D5503" w:rsidRPr="004A71A0" w:rsidRDefault="006D5503" w:rsidP="004A71A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7D3E0" w14:textId="77777777" w:rsidR="00B111A4" w:rsidRDefault="00B111A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4433A" w14:textId="32CA844D"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56704" behindDoc="0" locked="0" layoutInCell="1" allowOverlap="1" wp14:anchorId="1E2685DE" wp14:editId="46EA6200">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Content>
        <w:r w:rsidR="00D67447">
          <w:rPr>
            <w:rFonts w:cs="Arial"/>
            <w:b/>
          </w:rPr>
          <w:t>Skaterer</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Content>
      <w:p w14:paraId="4B73E32F" w14:textId="46040AB8" w:rsidR="004A71A0" w:rsidRPr="00BC384F" w:rsidRDefault="00197380"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Skateshop</w:t>
        </w:r>
      </w:p>
    </w:sdtContent>
  </w:sdt>
  <w:p w14:paraId="37DF571E"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DD64A2A"/>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4A721A7"/>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A1B3B68"/>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8F1286"/>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5BC10CF"/>
    <w:multiLevelType w:val="multilevel"/>
    <w:tmpl w:val="A85A2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81153355">
    <w:abstractNumId w:val="0"/>
  </w:num>
  <w:num w:numId="2" w16cid:durableId="2147116478">
    <w:abstractNumId w:val="2"/>
  </w:num>
  <w:num w:numId="3" w16cid:durableId="438377130">
    <w:abstractNumId w:val="8"/>
  </w:num>
  <w:num w:numId="4" w16cid:durableId="1189371426">
    <w:abstractNumId w:val="3"/>
  </w:num>
  <w:num w:numId="5" w16cid:durableId="951398296">
    <w:abstractNumId w:val="6"/>
  </w:num>
  <w:num w:numId="6" w16cid:durableId="974986958">
    <w:abstractNumId w:val="7"/>
  </w:num>
  <w:num w:numId="7" w16cid:durableId="285696384">
    <w:abstractNumId w:val="10"/>
  </w:num>
  <w:num w:numId="8" w16cid:durableId="1730155017">
    <w:abstractNumId w:val="0"/>
  </w:num>
  <w:num w:numId="9" w16cid:durableId="7494992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96983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663561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1029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16131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1B"/>
    <w:rsid w:val="00002CF1"/>
    <w:rsid w:val="000030F1"/>
    <w:rsid w:val="00003E01"/>
    <w:rsid w:val="00004C86"/>
    <w:rsid w:val="00006067"/>
    <w:rsid w:val="0002308A"/>
    <w:rsid w:val="00060846"/>
    <w:rsid w:val="00060C01"/>
    <w:rsid w:val="000643FE"/>
    <w:rsid w:val="00073948"/>
    <w:rsid w:val="00080B5C"/>
    <w:rsid w:val="00081F7A"/>
    <w:rsid w:val="00083567"/>
    <w:rsid w:val="0008552E"/>
    <w:rsid w:val="00090F35"/>
    <w:rsid w:val="00091A55"/>
    <w:rsid w:val="00096678"/>
    <w:rsid w:val="000B5D45"/>
    <w:rsid w:val="000B7EA9"/>
    <w:rsid w:val="000C2513"/>
    <w:rsid w:val="000D6BCB"/>
    <w:rsid w:val="000E1822"/>
    <w:rsid w:val="000E196E"/>
    <w:rsid w:val="000E1BF3"/>
    <w:rsid w:val="000F24B4"/>
    <w:rsid w:val="001008AE"/>
    <w:rsid w:val="0010426F"/>
    <w:rsid w:val="00106883"/>
    <w:rsid w:val="00110962"/>
    <w:rsid w:val="001131E1"/>
    <w:rsid w:val="00121D53"/>
    <w:rsid w:val="00144DF8"/>
    <w:rsid w:val="001472D4"/>
    <w:rsid w:val="00154BCE"/>
    <w:rsid w:val="00181C34"/>
    <w:rsid w:val="00183C5F"/>
    <w:rsid w:val="00186857"/>
    <w:rsid w:val="00186D3D"/>
    <w:rsid w:val="001877A0"/>
    <w:rsid w:val="0019652B"/>
    <w:rsid w:val="00197380"/>
    <w:rsid w:val="001A734E"/>
    <w:rsid w:val="001B078D"/>
    <w:rsid w:val="001B4442"/>
    <w:rsid w:val="001C3B26"/>
    <w:rsid w:val="001C4AF6"/>
    <w:rsid w:val="001C4E05"/>
    <w:rsid w:val="001D28E5"/>
    <w:rsid w:val="001D546B"/>
    <w:rsid w:val="001D7A74"/>
    <w:rsid w:val="001E1279"/>
    <w:rsid w:val="001F081A"/>
    <w:rsid w:val="002022B3"/>
    <w:rsid w:val="00203791"/>
    <w:rsid w:val="002072B1"/>
    <w:rsid w:val="00212547"/>
    <w:rsid w:val="00221995"/>
    <w:rsid w:val="002413D6"/>
    <w:rsid w:val="002526DE"/>
    <w:rsid w:val="00253FE1"/>
    <w:rsid w:val="0025614D"/>
    <w:rsid w:val="00262C7A"/>
    <w:rsid w:val="00270EA6"/>
    <w:rsid w:val="00285BA3"/>
    <w:rsid w:val="00292EDA"/>
    <w:rsid w:val="002B2F38"/>
    <w:rsid w:val="002B307A"/>
    <w:rsid w:val="002D3A96"/>
    <w:rsid w:val="002F7E08"/>
    <w:rsid w:val="00301AFC"/>
    <w:rsid w:val="00303EBE"/>
    <w:rsid w:val="00320637"/>
    <w:rsid w:val="003260D0"/>
    <w:rsid w:val="003309B0"/>
    <w:rsid w:val="003403B6"/>
    <w:rsid w:val="00351F28"/>
    <w:rsid w:val="0035330B"/>
    <w:rsid w:val="00370A48"/>
    <w:rsid w:val="00375480"/>
    <w:rsid w:val="003852AC"/>
    <w:rsid w:val="00397D83"/>
    <w:rsid w:val="003C128E"/>
    <w:rsid w:val="003D377E"/>
    <w:rsid w:val="003E24A1"/>
    <w:rsid w:val="003E589E"/>
    <w:rsid w:val="003E75DF"/>
    <w:rsid w:val="003E7802"/>
    <w:rsid w:val="003F07F3"/>
    <w:rsid w:val="003F0C34"/>
    <w:rsid w:val="003F0E53"/>
    <w:rsid w:val="003F63D9"/>
    <w:rsid w:val="00401611"/>
    <w:rsid w:val="00413D19"/>
    <w:rsid w:val="00414460"/>
    <w:rsid w:val="00416F49"/>
    <w:rsid w:val="00423262"/>
    <w:rsid w:val="00432016"/>
    <w:rsid w:val="00450E75"/>
    <w:rsid w:val="00455C08"/>
    <w:rsid w:val="004642CB"/>
    <w:rsid w:val="00464D36"/>
    <w:rsid w:val="004708A0"/>
    <w:rsid w:val="00485C08"/>
    <w:rsid w:val="00497F02"/>
    <w:rsid w:val="004A6C66"/>
    <w:rsid w:val="004A71A0"/>
    <w:rsid w:val="004A7BF4"/>
    <w:rsid w:val="004B074C"/>
    <w:rsid w:val="004C09FA"/>
    <w:rsid w:val="004C3B53"/>
    <w:rsid w:val="004C3B62"/>
    <w:rsid w:val="004C4491"/>
    <w:rsid w:val="004D19B5"/>
    <w:rsid w:val="004D3C43"/>
    <w:rsid w:val="004E28C1"/>
    <w:rsid w:val="004E482F"/>
    <w:rsid w:val="004F441D"/>
    <w:rsid w:val="004F4DA9"/>
    <w:rsid w:val="004F5673"/>
    <w:rsid w:val="00513596"/>
    <w:rsid w:val="00513ED7"/>
    <w:rsid w:val="00526444"/>
    <w:rsid w:val="005319BF"/>
    <w:rsid w:val="0053675C"/>
    <w:rsid w:val="00560CC1"/>
    <w:rsid w:val="005710B5"/>
    <w:rsid w:val="00585729"/>
    <w:rsid w:val="005A0453"/>
    <w:rsid w:val="005A18EF"/>
    <w:rsid w:val="005C5B19"/>
    <w:rsid w:val="005C7B50"/>
    <w:rsid w:val="005D52CF"/>
    <w:rsid w:val="005E32D4"/>
    <w:rsid w:val="005E53C9"/>
    <w:rsid w:val="005E6653"/>
    <w:rsid w:val="00611587"/>
    <w:rsid w:val="00613AA9"/>
    <w:rsid w:val="00615553"/>
    <w:rsid w:val="0061560A"/>
    <w:rsid w:val="0061614D"/>
    <w:rsid w:val="006162CF"/>
    <w:rsid w:val="00630B37"/>
    <w:rsid w:val="00635832"/>
    <w:rsid w:val="006358C5"/>
    <w:rsid w:val="00635AEF"/>
    <w:rsid w:val="00642388"/>
    <w:rsid w:val="00642E8E"/>
    <w:rsid w:val="00655EAE"/>
    <w:rsid w:val="00661756"/>
    <w:rsid w:val="00680298"/>
    <w:rsid w:val="006A73B3"/>
    <w:rsid w:val="006B5F94"/>
    <w:rsid w:val="006C2205"/>
    <w:rsid w:val="006C4776"/>
    <w:rsid w:val="006D2E02"/>
    <w:rsid w:val="006D42A4"/>
    <w:rsid w:val="006D44E7"/>
    <w:rsid w:val="006D5503"/>
    <w:rsid w:val="006E025E"/>
    <w:rsid w:val="006F172D"/>
    <w:rsid w:val="0070066F"/>
    <w:rsid w:val="0070348E"/>
    <w:rsid w:val="00705302"/>
    <w:rsid w:val="0071769F"/>
    <w:rsid w:val="00725FFE"/>
    <w:rsid w:val="00730FF3"/>
    <w:rsid w:val="00751889"/>
    <w:rsid w:val="00751F18"/>
    <w:rsid w:val="007569A8"/>
    <w:rsid w:val="0076568B"/>
    <w:rsid w:val="007767F7"/>
    <w:rsid w:val="00780BB4"/>
    <w:rsid w:val="007863B8"/>
    <w:rsid w:val="0079418E"/>
    <w:rsid w:val="007B2181"/>
    <w:rsid w:val="007B7633"/>
    <w:rsid w:val="007C0E45"/>
    <w:rsid w:val="007C239C"/>
    <w:rsid w:val="007C316D"/>
    <w:rsid w:val="007C4B2F"/>
    <w:rsid w:val="007C7B8F"/>
    <w:rsid w:val="007D698C"/>
    <w:rsid w:val="007E1311"/>
    <w:rsid w:val="007E4BA5"/>
    <w:rsid w:val="007F4056"/>
    <w:rsid w:val="0080651B"/>
    <w:rsid w:val="00812836"/>
    <w:rsid w:val="00820E90"/>
    <w:rsid w:val="00827513"/>
    <w:rsid w:val="0083525C"/>
    <w:rsid w:val="00841980"/>
    <w:rsid w:val="00843752"/>
    <w:rsid w:val="008564A2"/>
    <w:rsid w:val="00873DF8"/>
    <w:rsid w:val="00874747"/>
    <w:rsid w:val="008810D0"/>
    <w:rsid w:val="008A7F24"/>
    <w:rsid w:val="008B451D"/>
    <w:rsid w:val="008B67E9"/>
    <w:rsid w:val="008C3DC3"/>
    <w:rsid w:val="008D01A6"/>
    <w:rsid w:val="008D0AF3"/>
    <w:rsid w:val="008D7E10"/>
    <w:rsid w:val="008E2051"/>
    <w:rsid w:val="008E7605"/>
    <w:rsid w:val="008F35D1"/>
    <w:rsid w:val="008F4A61"/>
    <w:rsid w:val="00906314"/>
    <w:rsid w:val="009071D2"/>
    <w:rsid w:val="009073CB"/>
    <w:rsid w:val="00910101"/>
    <w:rsid w:val="009124EB"/>
    <w:rsid w:val="00912E1B"/>
    <w:rsid w:val="009146FF"/>
    <w:rsid w:val="0093788C"/>
    <w:rsid w:val="00940967"/>
    <w:rsid w:val="00941AFE"/>
    <w:rsid w:val="009634EC"/>
    <w:rsid w:val="00976D34"/>
    <w:rsid w:val="00997169"/>
    <w:rsid w:val="009973E9"/>
    <w:rsid w:val="009A121B"/>
    <w:rsid w:val="009C0577"/>
    <w:rsid w:val="009C5F52"/>
    <w:rsid w:val="009C6E21"/>
    <w:rsid w:val="009D2343"/>
    <w:rsid w:val="009E2AE2"/>
    <w:rsid w:val="009E6848"/>
    <w:rsid w:val="009F019A"/>
    <w:rsid w:val="009F030A"/>
    <w:rsid w:val="009F1B68"/>
    <w:rsid w:val="009F581C"/>
    <w:rsid w:val="00A0169D"/>
    <w:rsid w:val="00A04D72"/>
    <w:rsid w:val="00A059D2"/>
    <w:rsid w:val="00A13E93"/>
    <w:rsid w:val="00A178B3"/>
    <w:rsid w:val="00A37966"/>
    <w:rsid w:val="00A43247"/>
    <w:rsid w:val="00A44CC0"/>
    <w:rsid w:val="00A50B26"/>
    <w:rsid w:val="00A53590"/>
    <w:rsid w:val="00A60393"/>
    <w:rsid w:val="00A60CBB"/>
    <w:rsid w:val="00A67076"/>
    <w:rsid w:val="00A71B56"/>
    <w:rsid w:val="00A75080"/>
    <w:rsid w:val="00A816DF"/>
    <w:rsid w:val="00A84743"/>
    <w:rsid w:val="00AA0D7F"/>
    <w:rsid w:val="00AB2349"/>
    <w:rsid w:val="00AB56F0"/>
    <w:rsid w:val="00AD4D48"/>
    <w:rsid w:val="00AD7BDE"/>
    <w:rsid w:val="00AE2802"/>
    <w:rsid w:val="00AE70A3"/>
    <w:rsid w:val="00AF2D2C"/>
    <w:rsid w:val="00B016E7"/>
    <w:rsid w:val="00B111A4"/>
    <w:rsid w:val="00B113C3"/>
    <w:rsid w:val="00B155A7"/>
    <w:rsid w:val="00B26CF3"/>
    <w:rsid w:val="00B30397"/>
    <w:rsid w:val="00B63B51"/>
    <w:rsid w:val="00B644D2"/>
    <w:rsid w:val="00B65542"/>
    <w:rsid w:val="00B72AF7"/>
    <w:rsid w:val="00B80D81"/>
    <w:rsid w:val="00B81659"/>
    <w:rsid w:val="00B846C2"/>
    <w:rsid w:val="00B8546A"/>
    <w:rsid w:val="00BA272E"/>
    <w:rsid w:val="00BA74FB"/>
    <w:rsid w:val="00BB0BB6"/>
    <w:rsid w:val="00BB2454"/>
    <w:rsid w:val="00BC46F0"/>
    <w:rsid w:val="00BC6913"/>
    <w:rsid w:val="00BD6ED9"/>
    <w:rsid w:val="00BD7169"/>
    <w:rsid w:val="00BF211C"/>
    <w:rsid w:val="00BF7AF8"/>
    <w:rsid w:val="00C00E44"/>
    <w:rsid w:val="00C1280D"/>
    <w:rsid w:val="00C21751"/>
    <w:rsid w:val="00C40738"/>
    <w:rsid w:val="00C45834"/>
    <w:rsid w:val="00C52DDC"/>
    <w:rsid w:val="00C56474"/>
    <w:rsid w:val="00C60197"/>
    <w:rsid w:val="00C8303A"/>
    <w:rsid w:val="00C8557D"/>
    <w:rsid w:val="00C9422C"/>
    <w:rsid w:val="00C96B7D"/>
    <w:rsid w:val="00CA485D"/>
    <w:rsid w:val="00CB2A18"/>
    <w:rsid w:val="00CB50E7"/>
    <w:rsid w:val="00CC24E1"/>
    <w:rsid w:val="00CC4D8B"/>
    <w:rsid w:val="00CD1443"/>
    <w:rsid w:val="00CD4F04"/>
    <w:rsid w:val="00CD5380"/>
    <w:rsid w:val="00CE78A4"/>
    <w:rsid w:val="00D058C3"/>
    <w:rsid w:val="00D36552"/>
    <w:rsid w:val="00D45C93"/>
    <w:rsid w:val="00D52E45"/>
    <w:rsid w:val="00D54115"/>
    <w:rsid w:val="00D62895"/>
    <w:rsid w:val="00D67447"/>
    <w:rsid w:val="00D72499"/>
    <w:rsid w:val="00D753E5"/>
    <w:rsid w:val="00D76BB5"/>
    <w:rsid w:val="00D852E3"/>
    <w:rsid w:val="00D87EFA"/>
    <w:rsid w:val="00D902E9"/>
    <w:rsid w:val="00D961D9"/>
    <w:rsid w:val="00DB0F8D"/>
    <w:rsid w:val="00DB3EE2"/>
    <w:rsid w:val="00DE2F04"/>
    <w:rsid w:val="00DF17C3"/>
    <w:rsid w:val="00DF300C"/>
    <w:rsid w:val="00DF303B"/>
    <w:rsid w:val="00DF3E60"/>
    <w:rsid w:val="00DF4F46"/>
    <w:rsid w:val="00E04241"/>
    <w:rsid w:val="00E065D4"/>
    <w:rsid w:val="00E0687F"/>
    <w:rsid w:val="00E2066E"/>
    <w:rsid w:val="00E2301D"/>
    <w:rsid w:val="00E271AC"/>
    <w:rsid w:val="00E34490"/>
    <w:rsid w:val="00E42056"/>
    <w:rsid w:val="00E421E7"/>
    <w:rsid w:val="00E4784D"/>
    <w:rsid w:val="00E4787B"/>
    <w:rsid w:val="00E75BD3"/>
    <w:rsid w:val="00E7688B"/>
    <w:rsid w:val="00E80132"/>
    <w:rsid w:val="00E877B8"/>
    <w:rsid w:val="00E91522"/>
    <w:rsid w:val="00E92207"/>
    <w:rsid w:val="00E93474"/>
    <w:rsid w:val="00E9496B"/>
    <w:rsid w:val="00E94DE6"/>
    <w:rsid w:val="00E96392"/>
    <w:rsid w:val="00EC03B7"/>
    <w:rsid w:val="00EC2DE4"/>
    <w:rsid w:val="00EC66EB"/>
    <w:rsid w:val="00ED517C"/>
    <w:rsid w:val="00EE023A"/>
    <w:rsid w:val="00EF0193"/>
    <w:rsid w:val="00F12074"/>
    <w:rsid w:val="00F124E7"/>
    <w:rsid w:val="00F2247F"/>
    <w:rsid w:val="00F2301C"/>
    <w:rsid w:val="00F26CE9"/>
    <w:rsid w:val="00F36839"/>
    <w:rsid w:val="00F420F3"/>
    <w:rsid w:val="00F43BC5"/>
    <w:rsid w:val="00F46D15"/>
    <w:rsid w:val="00F519E5"/>
    <w:rsid w:val="00F53212"/>
    <w:rsid w:val="00F53DC4"/>
    <w:rsid w:val="00F66631"/>
    <w:rsid w:val="00F82CDF"/>
    <w:rsid w:val="00F85BB2"/>
    <w:rsid w:val="00F92DE1"/>
    <w:rsid w:val="00F936D7"/>
    <w:rsid w:val="00F93B70"/>
    <w:rsid w:val="00F960F4"/>
    <w:rsid w:val="00FA0427"/>
    <w:rsid w:val="00FE50D4"/>
    <w:rsid w:val="00FF2105"/>
    <w:rsid w:val="00FF5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75FA7"/>
  <w15:docId w15:val="{EDEFA8D0-C0CB-4B4D-B79B-3B1F08A8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09FA"/>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192849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wnloads\TechDok-Titelsei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593DDDAF2644AFAC4FCB5B18FEC7E6"/>
        <w:category>
          <w:name w:val="Allgemein"/>
          <w:gallery w:val="placeholder"/>
        </w:category>
        <w:types>
          <w:type w:val="bbPlcHdr"/>
        </w:types>
        <w:behaviors>
          <w:behavior w:val="content"/>
        </w:behaviors>
        <w:guid w:val="{AC8566D9-4576-4459-A990-D4B328299A98}"/>
      </w:docPartPr>
      <w:docPartBody>
        <w:p w:rsidR="009E6445" w:rsidRDefault="00000000">
          <w:pPr>
            <w:pStyle w:val="9B593DDDAF2644AFAC4FCB5B18FEC7E6"/>
          </w:pPr>
          <w:r w:rsidRPr="00684FFD">
            <w:rPr>
              <w:rStyle w:val="Platzhaltertext"/>
            </w:rPr>
            <w:t>[Titel]</w:t>
          </w:r>
        </w:p>
      </w:docPartBody>
    </w:docPart>
    <w:docPart>
      <w:docPartPr>
        <w:name w:val="5C369B81F2CA4ED180D6E486B9060A3C"/>
        <w:category>
          <w:name w:val="Allgemein"/>
          <w:gallery w:val="placeholder"/>
        </w:category>
        <w:types>
          <w:type w:val="bbPlcHdr"/>
        </w:types>
        <w:behaviors>
          <w:behavior w:val="content"/>
        </w:behaviors>
        <w:guid w:val="{17F4801D-AE36-42C4-94C0-3532EFF0672A}"/>
      </w:docPartPr>
      <w:docPartBody>
        <w:p w:rsidR="009E6445" w:rsidRDefault="00000000">
          <w:pPr>
            <w:pStyle w:val="5C369B81F2CA4ED180D6E486B9060A3C"/>
          </w:pPr>
          <w:r w:rsidRPr="00684FFD">
            <w:rPr>
              <w:rStyle w:val="Platzhaltertext"/>
            </w:rPr>
            <w:t>[Betreff]</w:t>
          </w:r>
        </w:p>
      </w:docPartBody>
    </w:docPart>
    <w:docPart>
      <w:docPartPr>
        <w:name w:val="72EB2C7967024004B9F73089A4561908"/>
        <w:category>
          <w:name w:val="Allgemein"/>
          <w:gallery w:val="placeholder"/>
        </w:category>
        <w:types>
          <w:type w:val="bbPlcHdr"/>
        </w:types>
        <w:behaviors>
          <w:behavior w:val="content"/>
        </w:behaviors>
        <w:guid w:val="{865A785B-6F9A-4413-9D6E-166A1304C3C0}"/>
      </w:docPartPr>
      <w:docPartBody>
        <w:p w:rsidR="009E6445" w:rsidRDefault="00000000">
          <w:pPr>
            <w:pStyle w:val="72EB2C7967024004B9F73089A4561908"/>
          </w:pPr>
          <w:r w:rsidRPr="00684FFD">
            <w:rPr>
              <w:rStyle w:val="Platzhaltertext"/>
            </w:rPr>
            <w:t>[Autor]</w:t>
          </w:r>
        </w:p>
      </w:docPartBody>
    </w:docPart>
    <w:docPart>
      <w:docPartPr>
        <w:name w:val="E949F7062686455A98868AE4989F3BD4"/>
        <w:category>
          <w:name w:val="Allgemein"/>
          <w:gallery w:val="placeholder"/>
        </w:category>
        <w:types>
          <w:type w:val="bbPlcHdr"/>
        </w:types>
        <w:behaviors>
          <w:behavior w:val="content"/>
        </w:behaviors>
        <w:guid w:val="{8D66BCA1-02B1-4BB8-BDB1-5112933164AF}"/>
      </w:docPartPr>
      <w:docPartBody>
        <w:p w:rsidR="009E6445" w:rsidRDefault="00000000">
          <w:pPr>
            <w:pStyle w:val="E949F7062686455A98868AE4989F3BD4"/>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45"/>
    <w:rsid w:val="009E6445"/>
    <w:rsid w:val="00C917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B593DDDAF2644AFAC4FCB5B18FEC7E6">
    <w:name w:val="9B593DDDAF2644AFAC4FCB5B18FEC7E6"/>
  </w:style>
  <w:style w:type="paragraph" w:customStyle="1" w:styleId="5C369B81F2CA4ED180D6E486B9060A3C">
    <w:name w:val="5C369B81F2CA4ED180D6E486B9060A3C"/>
  </w:style>
  <w:style w:type="paragraph" w:customStyle="1" w:styleId="72EB2C7967024004B9F73089A4561908">
    <w:name w:val="72EB2C7967024004B9F73089A4561908"/>
  </w:style>
  <w:style w:type="paragraph" w:customStyle="1" w:styleId="E949F7062686455A98868AE4989F3BD4">
    <w:name w:val="E949F7062686455A98868AE4989F3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TechDok-Titelseite.dotx</Template>
  <TotalTime>0</TotalTime>
  <Pages>9</Pages>
  <Words>1499</Words>
  <Characters>9450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Skaterer</vt:lpstr>
    </vt:vector>
  </TitlesOfParts>
  <Company>Noser Young AG</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Skaterer</dc:title>
  <dc:subject>Skateshop</dc:subject>
  <dc:creator>Venturini Alessio</dc:creator>
  <cp:lastModifiedBy>Hartmann Ronnie Shane</cp:lastModifiedBy>
  <cp:revision>3</cp:revision>
  <cp:lastPrinted>2010-08-09T14:16:00Z</cp:lastPrinted>
  <dcterms:created xsi:type="dcterms:W3CDTF">2022-07-03T18:51:00Z</dcterms:created>
  <dcterms:modified xsi:type="dcterms:W3CDTF">2022-07-03T21:57:00Z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